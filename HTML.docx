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5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2496"/>
        <w:gridCol w:w="3150"/>
        <w:gridCol w:w="4505"/>
        <w:gridCol w:w="3150"/>
      </w:tblGrid>
      <w:tr w:rsidR="00CB6656" w:rsidRPr="00C6523B" w14:paraId="4EC374B6" w14:textId="77777777" w:rsidTr="004737A7">
        <w:trPr>
          <w:gridAfter w:val="1"/>
          <w:wAfter w:w="3150" w:type="dxa"/>
          <w:trHeight w:val="1425"/>
        </w:trPr>
        <w:tc>
          <w:tcPr>
            <w:tcW w:w="10151" w:type="dxa"/>
            <w:gridSpan w:val="3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40B5AB7E" w14:textId="023DE30A" w:rsidR="007E7580" w:rsidRDefault="003B629D" w:rsidP="007E7580">
            <w:pPr>
              <w:pStyle w:val="Title"/>
              <w:ind w:left="0"/>
              <w:rPr>
                <w:rFonts w:eastAsia="Segoe UI"/>
                <w:szCs w:val="44"/>
              </w:rPr>
            </w:pPr>
            <w:r>
              <w:rPr>
                <w:rFonts w:eastAsia="Segoe UI"/>
                <w:szCs w:val="44"/>
              </w:rPr>
              <w:t>HTML</w:t>
            </w:r>
          </w:p>
          <w:p w14:paraId="45F12273" w14:textId="08A518D0" w:rsidR="00AE7331" w:rsidRPr="007E7580" w:rsidRDefault="007E7580" w:rsidP="007E7580">
            <w:pPr>
              <w:pStyle w:val="Title"/>
              <w:ind w:left="0"/>
              <w:rPr>
                <w:rFonts w:eastAsia="Segoe UI"/>
                <w:szCs w:val="44"/>
              </w:rPr>
            </w:pPr>
            <w:r w:rsidRPr="007E7580">
              <w:rPr>
                <w:rFonts w:eastAsia="Segoe UI"/>
                <w:szCs w:val="44"/>
              </w:rPr>
              <w:t>Documentation</w:t>
            </w:r>
          </w:p>
        </w:tc>
      </w:tr>
      <w:tr w:rsidR="00CB6656" w14:paraId="1E44F67F" w14:textId="77777777" w:rsidTr="004737A7">
        <w:trPr>
          <w:gridAfter w:val="1"/>
          <w:wAfter w:w="3150" w:type="dxa"/>
          <w:trHeight w:val="113"/>
        </w:trPr>
        <w:tc>
          <w:tcPr>
            <w:tcW w:w="10151" w:type="dxa"/>
            <w:gridSpan w:val="3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B614947" w14:textId="77777777" w:rsidR="008424EB" w:rsidRPr="00CB6656" w:rsidRDefault="008424EB" w:rsidP="00CB6656">
            <w:pPr>
              <w:pStyle w:val="NoSpacing"/>
            </w:pPr>
          </w:p>
        </w:tc>
      </w:tr>
      <w:tr w:rsidR="00FB6500" w14:paraId="2C940624" w14:textId="77777777" w:rsidTr="004737A7">
        <w:trPr>
          <w:gridAfter w:val="1"/>
          <w:wAfter w:w="3150" w:type="dxa"/>
          <w:trHeight w:val="444"/>
        </w:trPr>
        <w:tc>
          <w:tcPr>
            <w:tcW w:w="2496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56B12779" w14:textId="7D9C8394" w:rsidR="00FB6500" w:rsidRPr="001E1A76" w:rsidRDefault="00CB5DFD" w:rsidP="001E1A76">
            <w:pPr>
              <w:pStyle w:val="Heading1"/>
            </w:pPr>
            <w:r>
              <w:t>Tag</w:t>
            </w:r>
          </w:p>
        </w:tc>
        <w:tc>
          <w:tcPr>
            <w:tcW w:w="315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4D017EC" w14:textId="28FA8816" w:rsidR="00FB6500" w:rsidRPr="001E1A76" w:rsidRDefault="008467B0" w:rsidP="001E1A76">
            <w:pPr>
              <w:pStyle w:val="Heading1"/>
            </w:pPr>
            <w:r>
              <w:t>Description</w:t>
            </w:r>
          </w:p>
        </w:tc>
        <w:tc>
          <w:tcPr>
            <w:tcW w:w="4505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3E32592E" w14:textId="50C60DB9" w:rsidR="00FB6500" w:rsidRPr="001E1A76" w:rsidRDefault="008467B0" w:rsidP="001E1A76">
            <w:pPr>
              <w:pStyle w:val="Heading1"/>
            </w:pPr>
            <w:r>
              <w:t>Attributes</w:t>
            </w:r>
          </w:p>
        </w:tc>
      </w:tr>
      <w:tr w:rsidR="007E0DF5" w:rsidRPr="004839FF" w14:paraId="5822D249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5BC510B" w14:textId="374558F4" w:rsidR="007E0DF5" w:rsidRPr="008424EB" w:rsidRDefault="007E0DF5" w:rsidP="007E0DF5">
            <w:pPr>
              <w:pStyle w:val="ListNumber"/>
            </w:pPr>
            <w:r>
              <w:t>&lt;head&gt;&lt;/head&gt;</w:t>
            </w:r>
          </w:p>
        </w:tc>
        <w:tc>
          <w:tcPr>
            <w:tcW w:w="315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B7A18D5" w14:textId="0F4997A1" w:rsidR="007E0DF5" w:rsidRDefault="007E0DF5" w:rsidP="007E0DF5">
            <w:r>
              <w:t>C</w:t>
            </w:r>
            <w:r>
              <w:t>ontainer for metadata (data about data) and is placed between the &lt;html&gt; tag and the &lt;body&gt; tag.</w:t>
            </w:r>
          </w:p>
          <w:p w14:paraId="1617A6CE" w14:textId="77777777" w:rsidR="007E0DF5" w:rsidRDefault="007E0DF5" w:rsidP="007E0DF5"/>
          <w:p w14:paraId="2466F764" w14:textId="77777777" w:rsidR="007E0DF5" w:rsidRDefault="007E0DF5" w:rsidP="007E0DF5">
            <w:r>
              <w:t>Metadata is data about the HTML document. Metadata is not displayed.</w:t>
            </w:r>
          </w:p>
          <w:p w14:paraId="1D2D86E8" w14:textId="77777777" w:rsidR="007E0DF5" w:rsidRDefault="007E0DF5" w:rsidP="007E0DF5"/>
          <w:p w14:paraId="769D2202" w14:textId="77777777" w:rsidR="007E0DF5" w:rsidRDefault="007E0DF5" w:rsidP="007E0DF5">
            <w:r>
              <w:t>Metadata typically define the document title, character set, styles, scripts, and other meta information.</w:t>
            </w:r>
          </w:p>
          <w:p w14:paraId="052E9B9E" w14:textId="77777777" w:rsidR="007E0DF5" w:rsidRDefault="007E0DF5" w:rsidP="007E0DF5"/>
          <w:p w14:paraId="6814BDA9" w14:textId="77777777" w:rsidR="007E0DF5" w:rsidRDefault="007E0DF5" w:rsidP="007E0DF5">
            <w:r>
              <w:t>The following elements can go inside the &lt;head&gt; element:</w:t>
            </w:r>
          </w:p>
          <w:p w14:paraId="7EBCDE3F" w14:textId="77777777" w:rsidR="007E0DF5" w:rsidRDefault="007E0DF5" w:rsidP="007E0DF5"/>
          <w:p w14:paraId="2EA71FA2" w14:textId="77777777" w:rsidR="007E0DF5" w:rsidRDefault="007E0DF5" w:rsidP="007E0DF5">
            <w:r>
              <w:t>&lt;title&gt; (required in every HTML document)</w:t>
            </w:r>
          </w:p>
          <w:p w14:paraId="5C75505C" w14:textId="77777777" w:rsidR="007E0DF5" w:rsidRDefault="007E0DF5" w:rsidP="007E0DF5">
            <w:r>
              <w:t>&lt;style&gt;</w:t>
            </w:r>
          </w:p>
          <w:p w14:paraId="1B98B057" w14:textId="77777777" w:rsidR="007E0DF5" w:rsidRDefault="007E0DF5" w:rsidP="007E0DF5">
            <w:r>
              <w:t>&lt;base&gt;</w:t>
            </w:r>
          </w:p>
          <w:p w14:paraId="4BB1C80E" w14:textId="77777777" w:rsidR="007E0DF5" w:rsidRDefault="007E0DF5" w:rsidP="007E0DF5">
            <w:r>
              <w:t>&lt;link&gt;</w:t>
            </w:r>
          </w:p>
          <w:p w14:paraId="7E54A1BD" w14:textId="77777777" w:rsidR="007E0DF5" w:rsidRDefault="007E0DF5" w:rsidP="007E0DF5">
            <w:r>
              <w:t>&lt;meta&gt;</w:t>
            </w:r>
          </w:p>
          <w:p w14:paraId="0FCDDC01" w14:textId="77777777" w:rsidR="007E0DF5" w:rsidRDefault="007E0DF5" w:rsidP="007E0DF5">
            <w:r>
              <w:t>&lt;script&gt;</w:t>
            </w:r>
          </w:p>
          <w:p w14:paraId="4F32B10F" w14:textId="677DCE14" w:rsidR="007E0DF5" w:rsidRDefault="007E0DF5" w:rsidP="007E0DF5">
            <w:r>
              <w:t>&lt;noscript&gt;</w:t>
            </w:r>
          </w:p>
        </w:tc>
        <w:tc>
          <w:tcPr>
            <w:tcW w:w="4505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6BF68C2" w14:textId="232651CD" w:rsidR="007E0DF5" w:rsidRDefault="007E0DF5" w:rsidP="007E0DF5"/>
        </w:tc>
      </w:tr>
      <w:tr w:rsidR="007E0DF5" w:rsidRPr="004839FF" w14:paraId="1740377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A9AB87A" w14:textId="5D529F22" w:rsidR="007E0DF5" w:rsidRDefault="007E0DF5" w:rsidP="007E0DF5">
            <w:pPr>
              <w:pStyle w:val="ListNumber"/>
            </w:pPr>
            <w:r>
              <w:t>&lt;body&gt;&lt;/body&gt;</w:t>
            </w:r>
          </w:p>
        </w:tc>
        <w:tc>
          <w:tcPr>
            <w:tcW w:w="315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5AFD197" w14:textId="77777777" w:rsidR="007E0DF5" w:rsidRDefault="007E0DF5" w:rsidP="007E0DF5">
            <w:r>
              <w:t>Defines the document’s body. Consists of three sub tags.</w:t>
            </w:r>
          </w:p>
          <w:p w14:paraId="05085976" w14:textId="4E0AD756" w:rsidR="007E0DF5" w:rsidRDefault="004B23DE" w:rsidP="007E0DF5">
            <w:r>
              <w:t>1</w:t>
            </w:r>
            <w:r w:rsidR="007E0DF5">
              <w:t>. Header tag</w:t>
            </w:r>
          </w:p>
          <w:p w14:paraId="2C5CC1E9" w14:textId="78F14A0D" w:rsidR="007E0DF5" w:rsidRDefault="004B23DE" w:rsidP="007E0DF5">
            <w:r>
              <w:t>2</w:t>
            </w:r>
            <w:r w:rsidR="007E0DF5">
              <w:t>. Main tag</w:t>
            </w:r>
          </w:p>
          <w:p w14:paraId="7D87CA67" w14:textId="76EA167B" w:rsidR="007E0DF5" w:rsidRDefault="004B23DE" w:rsidP="007E0DF5">
            <w:r>
              <w:t>3</w:t>
            </w:r>
            <w:r w:rsidR="007E0DF5">
              <w:t>. Footer tag</w:t>
            </w:r>
          </w:p>
          <w:p w14:paraId="2CA3F25E" w14:textId="77777777" w:rsidR="007E0DF5" w:rsidRDefault="007E0DF5" w:rsidP="007E0DF5"/>
        </w:tc>
        <w:tc>
          <w:tcPr>
            <w:tcW w:w="4505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895D605" w14:textId="4F810193" w:rsidR="007E0DF5" w:rsidRDefault="007E0DF5" w:rsidP="007E0DF5"/>
        </w:tc>
      </w:tr>
      <w:tr w:rsidR="007E0DF5" w14:paraId="31BEEA92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AEA255E" w14:textId="104314AF" w:rsidR="007E0DF5" w:rsidRDefault="007E0DF5" w:rsidP="007E0DF5">
            <w:pPr>
              <w:pStyle w:val="ListNumber"/>
            </w:pPr>
            <w:r>
              <w:t>&lt;header&gt;&lt;/header&gt;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09A2165" w14:textId="77777777" w:rsidR="007E0DF5" w:rsidRDefault="007E0DF5" w:rsidP="007E0DF5">
            <w:r>
              <w:t>Container for introductory content and a set of navigational links. Consists of-</w:t>
            </w:r>
          </w:p>
          <w:p w14:paraId="1EC9940A" w14:textId="36621B64" w:rsidR="007E0DF5" w:rsidRDefault="004B23DE" w:rsidP="007E0DF5">
            <w:r>
              <w:t>1</w:t>
            </w:r>
            <w:r w:rsidR="007E0DF5">
              <w:t>. Headings(&lt;h1&gt; to &lt;h6&gt;)</w:t>
            </w:r>
          </w:p>
          <w:p w14:paraId="0DC79C0A" w14:textId="5D62C35A" w:rsidR="007E0DF5" w:rsidRDefault="004B23DE" w:rsidP="007E0DF5">
            <w:r>
              <w:t>2</w:t>
            </w:r>
            <w:r w:rsidR="007E0DF5">
              <w:t>. Logo or icons</w:t>
            </w:r>
          </w:p>
          <w:p w14:paraId="16AD1B0A" w14:textId="157FF7E0" w:rsidR="007E0DF5" w:rsidRDefault="004B23DE" w:rsidP="007E0DF5">
            <w:r>
              <w:t>3</w:t>
            </w:r>
            <w:r w:rsidR="007E0DF5">
              <w:t>. Authorship information</w:t>
            </w:r>
          </w:p>
          <w:p w14:paraId="3DBA5A4A" w14:textId="7FC7FEC2" w:rsidR="007E0DF5" w:rsidRDefault="004B23DE" w:rsidP="007E0DF5">
            <w:r>
              <w:t>4</w:t>
            </w:r>
            <w:r w:rsidR="007E0DF5">
              <w:t>. Navigation tag (&lt;nav&gt;)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1269F6D" w14:textId="2C518C52" w:rsidR="007E0DF5" w:rsidRDefault="007E0DF5" w:rsidP="007E0DF5"/>
        </w:tc>
      </w:tr>
      <w:tr w:rsidR="007E0DF5" w14:paraId="2B5B3584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39B1F1" w14:textId="24F5EEF5" w:rsidR="007E0DF5" w:rsidRDefault="007E0DF5" w:rsidP="007E0DF5">
            <w:pPr>
              <w:pStyle w:val="ListNumber"/>
            </w:pPr>
            <w:r>
              <w:t>&lt;nav&gt;&lt;/nav&gt;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529280" w14:textId="20BD5901" w:rsidR="007E0DF5" w:rsidRDefault="007E0DF5" w:rsidP="007E0DF5">
            <w:r>
              <w:t>D</w:t>
            </w:r>
            <w:r>
              <w:t>efines a set of navigation links.</w:t>
            </w:r>
            <w:r>
              <w:t xml:space="preserve"> </w:t>
            </w:r>
            <w:r>
              <w:t>N</w:t>
            </w:r>
            <w:r>
              <w:t>ot</w:t>
            </w:r>
            <w:r>
              <w:t xml:space="preserve"> all links of a document should be inside a </w:t>
            </w:r>
            <w:r>
              <w:lastRenderedPageBreak/>
              <w:t>&lt;nav&gt; element. The &lt;nav&gt; element is intended only for major block of navigation links.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CAF664" w14:textId="52254C04" w:rsidR="007E0DF5" w:rsidRDefault="007E0DF5" w:rsidP="007E0DF5"/>
        </w:tc>
      </w:tr>
      <w:tr w:rsidR="007E0DF5" w14:paraId="7285892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20E4F7" w14:textId="2FB563DC" w:rsidR="007E0DF5" w:rsidRDefault="007E0DF5" w:rsidP="007E0DF5">
            <w:pPr>
              <w:pStyle w:val="ListNumber"/>
            </w:pPr>
            <w:r>
              <w:t>&lt;main&gt;&lt;/main&gt;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93D066B" w14:textId="30D8C92B" w:rsidR="007E0DF5" w:rsidRDefault="007E0DF5" w:rsidP="007E0DF5">
            <w:r>
              <w:t>S</w:t>
            </w:r>
            <w:r>
              <w:t>pecifies the main content of a document.</w:t>
            </w:r>
          </w:p>
          <w:p w14:paraId="252BF7B0" w14:textId="77777777" w:rsidR="007E0DF5" w:rsidRDefault="007E0DF5" w:rsidP="007E0DF5"/>
          <w:p w14:paraId="22C9D2FC" w14:textId="77777777" w:rsidR="007E0DF5" w:rsidRDefault="007E0DF5" w:rsidP="007E0DF5">
            <w:r>
              <w:t>The content inside the &lt;main&gt; element should be unique to the document. It should not contain any content that is repeated across documents such as sidebars, navigation links, copyright information, site logos, and search forms.</w:t>
            </w:r>
          </w:p>
          <w:p w14:paraId="33AFE24B" w14:textId="77777777" w:rsidR="007E0DF5" w:rsidRDefault="007E0DF5" w:rsidP="007E0DF5"/>
          <w:p w14:paraId="2E857C17" w14:textId="7D891B6D" w:rsidR="007E0DF5" w:rsidRDefault="007E0DF5" w:rsidP="007E0DF5">
            <w:r>
              <w:t>Note: There must not be more than one &lt;main&gt; element in a document. The &lt;main&gt; element must NOT be a descendant of an &lt;article&gt;, &lt;aside&gt;, &lt;footer&gt;, &lt;header&gt;, or &lt;nav&gt; element.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1F65772" w14:textId="7EEB94DD" w:rsidR="007E0DF5" w:rsidRDefault="007E0DF5" w:rsidP="007E0DF5"/>
        </w:tc>
      </w:tr>
      <w:tr w:rsidR="004769C8" w14:paraId="1B2BB1F3" w14:textId="37CB75ED" w:rsidTr="004737A7">
        <w:trPr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9710707" w14:textId="31AEEDF2" w:rsidR="004769C8" w:rsidRDefault="004769C8" w:rsidP="004769C8">
            <w:pPr>
              <w:pStyle w:val="ListNumber"/>
            </w:pPr>
            <w:r>
              <w:t>&lt;article&gt;&lt;/article&gt;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EEB3422" w14:textId="77777777" w:rsidR="004769C8" w:rsidRDefault="004769C8" w:rsidP="004769C8">
            <w:r>
              <w:t>S</w:t>
            </w:r>
            <w:r>
              <w:t>pecifies independent, self-contained content.</w:t>
            </w:r>
          </w:p>
          <w:p w14:paraId="403BC050" w14:textId="77777777" w:rsidR="004769C8" w:rsidRDefault="004769C8" w:rsidP="004769C8"/>
          <w:p w14:paraId="4F4D8D3C" w14:textId="77777777" w:rsidR="004769C8" w:rsidRDefault="004769C8" w:rsidP="004769C8">
            <w:r>
              <w:t>An article should make sense on its own and it should be possible to distribute it independently from the rest of the site.</w:t>
            </w:r>
          </w:p>
          <w:p w14:paraId="6D301E45" w14:textId="77777777" w:rsidR="004769C8" w:rsidRDefault="004769C8" w:rsidP="004769C8"/>
          <w:p w14:paraId="6A063759" w14:textId="77777777" w:rsidR="004769C8" w:rsidRDefault="004769C8" w:rsidP="004769C8">
            <w:r>
              <w:t>Consists of:</w:t>
            </w:r>
          </w:p>
          <w:p w14:paraId="0B863BF5" w14:textId="77777777" w:rsidR="004769C8" w:rsidRDefault="004769C8" w:rsidP="004769C8">
            <w:r>
              <w:t xml:space="preserve">1. </w:t>
            </w:r>
            <w:r>
              <w:t>Forum post</w:t>
            </w:r>
          </w:p>
          <w:p w14:paraId="37B6EBB0" w14:textId="77777777" w:rsidR="004769C8" w:rsidRDefault="004769C8" w:rsidP="004769C8">
            <w:r>
              <w:t xml:space="preserve">2. </w:t>
            </w:r>
            <w:r>
              <w:t>Blog post</w:t>
            </w:r>
          </w:p>
          <w:p w14:paraId="7F7C95ED" w14:textId="77777777" w:rsidR="004769C8" w:rsidRDefault="004769C8" w:rsidP="004769C8">
            <w:r>
              <w:t xml:space="preserve">3. </w:t>
            </w:r>
            <w:r>
              <w:t>News story</w:t>
            </w:r>
          </w:p>
          <w:p w14:paraId="6990A0E1" w14:textId="77777777" w:rsidR="004769C8" w:rsidRDefault="004769C8" w:rsidP="004769C8">
            <w:r>
              <w:t>4. Side content like advertisement</w:t>
            </w:r>
          </w:p>
          <w:p w14:paraId="6C78B446" w14:textId="77777777" w:rsidR="004769C8" w:rsidRDefault="004769C8" w:rsidP="004769C8"/>
          <w:p w14:paraId="6DA8C7C7" w14:textId="77777777" w:rsidR="004769C8" w:rsidRDefault="004769C8" w:rsidP="004769C8">
            <w:r>
              <w:t>Note: The &lt;article&gt; element does not render as anything special in a browser. However, you can use CSS to style the &lt;article&gt; element</w:t>
            </w:r>
            <w:r>
              <w:t>.</w:t>
            </w:r>
          </w:p>
          <w:p w14:paraId="7F05224A" w14:textId="77777777" w:rsidR="004769C8" w:rsidRDefault="004769C8" w:rsidP="004769C8"/>
          <w:p w14:paraId="50274E8B" w14:textId="03015A9C" w:rsidR="004769C8" w:rsidRDefault="004769C8" w:rsidP="004769C8">
            <w:r>
              <w:t>May contain section tag if there are more than one section inside a particular article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EFD0168" w14:textId="6590CBE9" w:rsidR="004769C8" w:rsidRDefault="004769C8" w:rsidP="004769C8"/>
        </w:tc>
        <w:tc>
          <w:tcPr>
            <w:tcW w:w="3150" w:type="dxa"/>
          </w:tcPr>
          <w:p w14:paraId="1377C4CA" w14:textId="77777777" w:rsidR="004769C8" w:rsidRDefault="004769C8" w:rsidP="004769C8"/>
        </w:tc>
      </w:tr>
      <w:tr w:rsidR="004769C8" w14:paraId="330113C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EA933B" w14:textId="53882518" w:rsidR="004769C8" w:rsidRDefault="004769C8" w:rsidP="004769C8">
            <w:pPr>
              <w:pStyle w:val="ListNumber"/>
            </w:pPr>
            <w:r>
              <w:t>&lt;section&gt;/&lt;section&gt;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E8E3B3" w14:textId="14ED3A3F" w:rsidR="004769C8" w:rsidRDefault="004769C8" w:rsidP="004769C8">
            <w:r>
              <w:t>D</w:t>
            </w:r>
            <w:r w:rsidRPr="00382ADF">
              <w:t>efines a section in a document. Each section tag must contain a heading (&lt;h1&gt; to &lt;h6&gt;)</w:t>
            </w:r>
            <w:r>
              <w:t xml:space="preserve"> in hierarchy fashion.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574201E" w14:textId="26F0238E" w:rsidR="004769C8" w:rsidRDefault="004769C8" w:rsidP="004769C8"/>
        </w:tc>
      </w:tr>
      <w:tr w:rsidR="004769C8" w14:paraId="71976133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B60EDA5" w14:textId="40155303" w:rsidR="004769C8" w:rsidRDefault="004769C8" w:rsidP="004769C8">
            <w:pPr>
              <w:pStyle w:val="ListNumber"/>
            </w:pPr>
            <w:r>
              <w:lastRenderedPageBreak/>
              <w:t>&lt;aside&gt;&lt;/aside&gt;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440F4A" w14:textId="77777777" w:rsidR="004769C8" w:rsidRDefault="004769C8" w:rsidP="004769C8">
            <w:r>
              <w:t>D</w:t>
            </w:r>
            <w:r>
              <w:t>efines some content aside from the content</w:t>
            </w:r>
            <w:r>
              <w:t xml:space="preserve">/article </w:t>
            </w:r>
            <w:r>
              <w:t>it is placed in</w:t>
            </w:r>
            <w:r>
              <w:t>. Example: Advertisement</w:t>
            </w:r>
          </w:p>
          <w:p w14:paraId="450B6705" w14:textId="77777777" w:rsidR="004769C8" w:rsidRDefault="004769C8" w:rsidP="004769C8"/>
          <w:p w14:paraId="617BFC30" w14:textId="77777777" w:rsidR="004769C8" w:rsidRDefault="004769C8" w:rsidP="004769C8">
            <w:r>
              <w:t>The aside content should be indirectly related to the surrounding content.</w:t>
            </w:r>
          </w:p>
          <w:p w14:paraId="1DE9D87E" w14:textId="0D1E6CE4" w:rsidR="004769C8" w:rsidRDefault="004769C8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F232035" w14:textId="3E7EF0FE" w:rsidR="004769C8" w:rsidRDefault="004769C8" w:rsidP="004769C8">
            <w:r w:rsidRPr="00F2395C">
              <w:t>.</w:t>
            </w:r>
          </w:p>
        </w:tc>
      </w:tr>
      <w:tr w:rsidR="004769C8" w14:paraId="72CE740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4C1C621" w14:textId="3138EC84" w:rsidR="004769C8" w:rsidRDefault="004769C8" w:rsidP="004769C8">
            <w:pPr>
              <w:pStyle w:val="ListNumber"/>
            </w:pPr>
            <w:r>
              <w:t>&lt;footer&gt;&lt;/footer&gt;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42A7726" w14:textId="2923B1BB" w:rsidR="004769C8" w:rsidRDefault="004769C8" w:rsidP="004769C8">
            <w:r>
              <w:t>D</w:t>
            </w:r>
            <w:r>
              <w:t>efines a footer for a document or section.</w:t>
            </w:r>
          </w:p>
          <w:p w14:paraId="4C29DB06" w14:textId="77777777" w:rsidR="004769C8" w:rsidRDefault="004769C8" w:rsidP="004769C8"/>
          <w:p w14:paraId="7CC4566F" w14:textId="77777777" w:rsidR="004769C8" w:rsidRDefault="004769C8" w:rsidP="004769C8">
            <w:r>
              <w:t>A &lt;footer&gt; element typically contains:</w:t>
            </w:r>
          </w:p>
          <w:p w14:paraId="1334D7B0" w14:textId="77777777" w:rsidR="004769C8" w:rsidRDefault="004769C8" w:rsidP="004769C8"/>
          <w:p w14:paraId="6D433C0C" w14:textId="4F52ABB6" w:rsidR="004769C8" w:rsidRDefault="004769C8" w:rsidP="004769C8">
            <w:r>
              <w:t>1. A</w:t>
            </w:r>
            <w:r>
              <w:t>uthorship information</w:t>
            </w:r>
          </w:p>
          <w:p w14:paraId="476392A4" w14:textId="5218D397" w:rsidR="004769C8" w:rsidRDefault="004769C8" w:rsidP="004769C8">
            <w:r>
              <w:t>2. C</w:t>
            </w:r>
            <w:r>
              <w:t>opyright information</w:t>
            </w:r>
          </w:p>
          <w:p w14:paraId="51FD8833" w14:textId="71D2F6AD" w:rsidR="004769C8" w:rsidRDefault="004769C8" w:rsidP="004769C8">
            <w:r>
              <w:t>3. C</w:t>
            </w:r>
            <w:r>
              <w:t>ontact information</w:t>
            </w:r>
          </w:p>
          <w:p w14:paraId="065EF894" w14:textId="68543B73" w:rsidR="004769C8" w:rsidRDefault="004769C8" w:rsidP="004769C8">
            <w:r>
              <w:t>4. S</w:t>
            </w:r>
            <w:r>
              <w:t>itemap</w:t>
            </w:r>
          </w:p>
          <w:p w14:paraId="0472F666" w14:textId="0DCFB152" w:rsidR="004769C8" w:rsidRDefault="004769C8" w:rsidP="004769C8">
            <w:r>
              <w:t>5. B</w:t>
            </w:r>
            <w:r>
              <w:t>ack to top links</w:t>
            </w:r>
          </w:p>
          <w:p w14:paraId="4963561C" w14:textId="65301E9C" w:rsidR="004769C8" w:rsidRDefault="004769C8" w:rsidP="004769C8">
            <w:r>
              <w:t>6. R</w:t>
            </w:r>
            <w:r>
              <w:t>elated documents</w:t>
            </w:r>
          </w:p>
          <w:p w14:paraId="48DACFDB" w14:textId="48E6C9C2" w:rsidR="004769C8" w:rsidRDefault="004769C8" w:rsidP="004769C8">
            <w:r>
              <w:t>You can have several &lt;footer&gt; elements in one documen</w:t>
            </w:r>
            <w:r>
              <w:t>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64E5BE" w14:textId="2FF3FEB3" w:rsidR="004769C8" w:rsidRPr="00F2395C" w:rsidRDefault="004769C8" w:rsidP="004769C8"/>
        </w:tc>
      </w:tr>
      <w:tr w:rsidR="003B629D" w14:paraId="2920B1E6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48C6E66" w14:textId="02C5DED3" w:rsidR="003B629D" w:rsidRDefault="003B629D" w:rsidP="004769C8">
            <w:pPr>
              <w:pStyle w:val="ListNumber"/>
            </w:pPr>
            <w:r>
              <w:t>&lt;div&gt;/&lt;div&gt;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6A7D4D" w14:textId="0DCE06B9" w:rsidR="003B629D" w:rsidRDefault="003B629D" w:rsidP="003B629D">
            <w:r>
              <w:t>D</w:t>
            </w:r>
            <w:r>
              <w:t>efines a division or a section in an HTML document.</w:t>
            </w:r>
          </w:p>
          <w:p w14:paraId="4D55F02D" w14:textId="77777777" w:rsidR="003B629D" w:rsidRDefault="003B629D" w:rsidP="003B629D"/>
          <w:p w14:paraId="74EBDC31" w14:textId="77777777" w:rsidR="003B629D" w:rsidRDefault="003B629D" w:rsidP="003B629D">
            <w:r>
              <w:t>The &lt;div&gt; tag is used as a container for HTML elements - which is then styled with CSS or manipulated with JavaScript.</w:t>
            </w:r>
          </w:p>
          <w:p w14:paraId="176B2895" w14:textId="58529961" w:rsidR="003B629D" w:rsidRDefault="003B629D" w:rsidP="003B629D">
            <w:r w:rsidRPr="003B629D">
              <w:t>It is a block element</w:t>
            </w:r>
            <w:r>
              <w:t>.</w:t>
            </w:r>
          </w:p>
          <w:p w14:paraId="03582A8D" w14:textId="77777777" w:rsidR="003B629D" w:rsidRDefault="003B629D" w:rsidP="003B629D"/>
          <w:p w14:paraId="6865174C" w14:textId="77777777" w:rsidR="003B629D" w:rsidRDefault="003B629D" w:rsidP="003B629D">
            <w:r>
              <w:t xml:space="preserve">Any sort of content can be put inside the &lt;div&gt; tag! </w:t>
            </w:r>
          </w:p>
          <w:p w14:paraId="093BA1AB" w14:textId="33E496CA" w:rsidR="003B629D" w:rsidRDefault="003B629D" w:rsidP="003B629D"/>
          <w:p w14:paraId="3A740171" w14:textId="7043400E" w:rsidR="003B629D" w:rsidRDefault="003B629D" w:rsidP="003B629D">
            <w:r>
              <w:t>By default, browsers always place a line break before and after the &lt;div&gt; element.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F682358" w14:textId="4F2740F6" w:rsidR="003B629D" w:rsidRPr="004769C8" w:rsidRDefault="003B629D" w:rsidP="004769C8"/>
        </w:tc>
      </w:tr>
      <w:tr w:rsidR="003B629D" w14:paraId="3B7904B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F5DD6C" w14:textId="14D4A81B" w:rsidR="003B629D" w:rsidRDefault="003B629D" w:rsidP="004769C8">
            <w:pPr>
              <w:pStyle w:val="ListNumber"/>
            </w:pPr>
            <w:r>
              <w:t>&lt;span&gt;&lt;/span&gt;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E3C628E" w14:textId="5A4D71BF" w:rsidR="003B629D" w:rsidRDefault="003B629D" w:rsidP="004769C8">
            <w:r>
              <w:t>T</w:t>
            </w:r>
            <w:r w:rsidRPr="003B629D">
              <w:t>he &lt;span&gt; tag is container used to mark up a part of a text, or a part of a document.</w:t>
            </w:r>
            <w:r>
              <w:t xml:space="preserve"> It is an inline element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D9DD81F" w14:textId="0CC726C6" w:rsidR="003B629D" w:rsidRPr="004769C8" w:rsidRDefault="003B629D" w:rsidP="004769C8"/>
        </w:tc>
      </w:tr>
      <w:tr w:rsidR="003B629D" w14:paraId="10A28DB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C1B435" w14:textId="0CD86875" w:rsidR="003B629D" w:rsidRDefault="003B629D" w:rsidP="004769C8">
            <w:pPr>
              <w:pStyle w:val="ListNumber"/>
            </w:pPr>
            <w:r>
              <w:t>&lt;p&gt;&lt;/p&gt;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E60D0D9" w14:textId="0E01A5D3" w:rsidR="0095588F" w:rsidRDefault="0095588F" w:rsidP="0095588F">
            <w:r>
              <w:t>D</w:t>
            </w:r>
            <w:r>
              <w:t>efines a paragraph.</w:t>
            </w:r>
          </w:p>
          <w:p w14:paraId="2338E109" w14:textId="77777777" w:rsidR="0095588F" w:rsidRDefault="0095588F" w:rsidP="0095588F"/>
          <w:p w14:paraId="192B50AA" w14:textId="581DE5B1" w:rsidR="003B629D" w:rsidRDefault="0095588F" w:rsidP="0095588F">
            <w:r>
              <w:t>Browsers automatically add a single blank line before and after each &lt;p&gt; element.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DC24374" w14:textId="45814F2C" w:rsidR="003B629D" w:rsidRPr="004769C8" w:rsidRDefault="003B629D" w:rsidP="004769C8"/>
        </w:tc>
      </w:tr>
      <w:tr w:rsidR="004769C8" w14:paraId="4D5DDAF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778DA76" w14:textId="5874A328" w:rsidR="004769C8" w:rsidRDefault="004769C8" w:rsidP="004769C8">
            <w:pPr>
              <w:pStyle w:val="ListNumber"/>
            </w:pPr>
            <w:r>
              <w:t>&lt;b&gt;&lt;/b&gt;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B41780C" w14:textId="0DA41C1D" w:rsidR="004769C8" w:rsidRDefault="004769C8" w:rsidP="004769C8">
            <w:r>
              <w:t>D</w:t>
            </w:r>
            <w:r w:rsidRPr="00F2395C">
              <w:t>efines bold text, without any extra importance.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9A72C5D" w14:textId="6BD72B32" w:rsidR="004769C8" w:rsidRDefault="004769C8" w:rsidP="004769C8"/>
        </w:tc>
      </w:tr>
      <w:tr w:rsidR="004769C8" w14:paraId="66E5E677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4A697F1" w14:textId="165E0301" w:rsidR="004769C8" w:rsidRDefault="004769C8" w:rsidP="004769C8">
            <w:pPr>
              <w:pStyle w:val="ListNumber"/>
            </w:pPr>
            <w:r>
              <w:lastRenderedPageBreak/>
              <w:t>&lt;strong&gt;&lt;/strong&gt;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A3C6184" w14:textId="0D48CBF1" w:rsidR="004769C8" w:rsidRDefault="004769C8" w:rsidP="004769C8">
            <w:r>
              <w:t>D</w:t>
            </w:r>
            <w:r w:rsidRPr="00F2395C">
              <w:t>efines strong text, with added semantic "strong" importance.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975CA7C" w14:textId="77777777" w:rsidR="004769C8" w:rsidRDefault="004769C8" w:rsidP="004769C8"/>
        </w:tc>
      </w:tr>
      <w:tr w:rsidR="004769C8" w14:paraId="75DA503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CC740E5" w14:textId="5EAD6D7E" w:rsidR="004769C8" w:rsidRDefault="004769C8" w:rsidP="004769C8">
            <w:pPr>
              <w:pStyle w:val="ListNumber"/>
            </w:pPr>
            <w:r>
              <w:t>&lt;i&gt;&lt;/i&gt;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8CEE26E" w14:textId="62B9C709" w:rsidR="004769C8" w:rsidRDefault="004769C8" w:rsidP="004769C8">
            <w:r>
              <w:t>D</w:t>
            </w:r>
            <w:r w:rsidRPr="00F2395C">
              <w:t>efines italic text, without any extra importance.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D1774A" w14:textId="77777777" w:rsidR="004769C8" w:rsidRDefault="004769C8" w:rsidP="004769C8"/>
        </w:tc>
      </w:tr>
      <w:tr w:rsidR="004769C8" w14:paraId="1F05E2E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3440AE5" w14:textId="31EC8ED1" w:rsidR="004769C8" w:rsidRDefault="004769C8" w:rsidP="004769C8">
            <w:pPr>
              <w:pStyle w:val="ListNumber"/>
            </w:pPr>
            <w:r>
              <w:t>&lt;em&gt;&lt;/em&gt;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14310D6" w14:textId="4F800C86" w:rsidR="004769C8" w:rsidRDefault="004769C8" w:rsidP="004769C8">
            <w:r>
              <w:t>De</w:t>
            </w:r>
            <w:r w:rsidRPr="00151096">
              <w:t>fines emphasized text, with added semantic importance.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4E98E53" w14:textId="77777777" w:rsidR="004769C8" w:rsidRDefault="004769C8" w:rsidP="004769C8"/>
        </w:tc>
      </w:tr>
      <w:tr w:rsidR="004769C8" w14:paraId="4F015887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BD9949E" w14:textId="4462E45F" w:rsidR="004769C8" w:rsidRDefault="004769C8" w:rsidP="004769C8">
            <w:pPr>
              <w:pStyle w:val="ListNumber"/>
            </w:pPr>
            <w:r>
              <w:t>&lt;small&gt;&lt;/small&gt;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273C53" w14:textId="4B6D3680" w:rsidR="004769C8" w:rsidRDefault="004769C8" w:rsidP="004769C8">
            <w:r>
              <w:t>D</w:t>
            </w:r>
            <w:r w:rsidRPr="00151096">
              <w:t>efines smaller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D422E91" w14:textId="77777777" w:rsidR="004769C8" w:rsidRDefault="004769C8" w:rsidP="004769C8"/>
        </w:tc>
      </w:tr>
      <w:tr w:rsidR="004769C8" w14:paraId="46A22B86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6B15D16" w14:textId="5D6FC7E9" w:rsidR="004769C8" w:rsidRDefault="004769C8" w:rsidP="004769C8">
            <w:pPr>
              <w:pStyle w:val="ListNumber"/>
            </w:pPr>
            <w:r>
              <w:t>&lt;mark&gt;&lt;/mark&gt;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D4CF6C6" w14:textId="6FD2479C" w:rsidR="004769C8" w:rsidRDefault="004769C8" w:rsidP="004769C8">
            <w:r>
              <w:t>D</w:t>
            </w:r>
            <w:r w:rsidRPr="00151096">
              <w:t>efines marked/highlighted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CA3E557" w14:textId="77777777" w:rsidR="004769C8" w:rsidRDefault="004769C8" w:rsidP="004769C8"/>
        </w:tc>
      </w:tr>
      <w:tr w:rsidR="004769C8" w14:paraId="5BD96AF3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51A4AF4" w14:textId="60DF457C" w:rsidR="004769C8" w:rsidRDefault="004769C8" w:rsidP="004769C8">
            <w:pPr>
              <w:pStyle w:val="ListNumber"/>
            </w:pPr>
            <w:r>
              <w:t>&lt;del&gt;&lt;/del&gt;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BA16AE" w14:textId="7FF83B76" w:rsidR="004769C8" w:rsidRDefault="004769C8" w:rsidP="004769C8">
            <w:r>
              <w:t>D</w:t>
            </w:r>
            <w:r w:rsidRPr="00151096">
              <w:t>efines deleted/removed text.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A04F936" w14:textId="77777777" w:rsidR="004769C8" w:rsidRDefault="004769C8" w:rsidP="004769C8"/>
        </w:tc>
      </w:tr>
      <w:tr w:rsidR="004769C8" w14:paraId="0890376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3DC815C" w14:textId="45316F75" w:rsidR="004769C8" w:rsidRDefault="004769C8" w:rsidP="004769C8">
            <w:pPr>
              <w:pStyle w:val="ListNumber"/>
            </w:pPr>
            <w:r>
              <w:t>&lt;ins&gt;&lt;/ins&gt;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D5B69B5" w14:textId="1E24A39B" w:rsidR="004769C8" w:rsidRDefault="004769C8" w:rsidP="004769C8">
            <w:r w:rsidRPr="002E72E5">
              <w:t>Defines inserted</w:t>
            </w:r>
            <w:r>
              <w:t xml:space="preserve">(underlined) </w:t>
            </w:r>
            <w:r w:rsidRPr="002E72E5">
              <w:t>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6F322F1" w14:textId="77777777" w:rsidR="004769C8" w:rsidRDefault="004769C8" w:rsidP="004769C8"/>
        </w:tc>
      </w:tr>
      <w:tr w:rsidR="004769C8" w14:paraId="0EA8322B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162104B" w14:textId="21B1B6FC" w:rsidR="004769C8" w:rsidRDefault="004769C8" w:rsidP="004769C8">
            <w:pPr>
              <w:pStyle w:val="ListNumber"/>
            </w:pPr>
            <w:r>
              <w:t>&lt;sub&gt;&lt;/sub&gt;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A180E0C" w14:textId="6F683104" w:rsidR="004769C8" w:rsidRDefault="004769C8" w:rsidP="004769C8">
            <w:r w:rsidRPr="00136A8E">
              <w:t>Defines subscripted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7DFC57D" w14:textId="77777777" w:rsidR="004769C8" w:rsidRDefault="004769C8" w:rsidP="004769C8"/>
        </w:tc>
      </w:tr>
      <w:tr w:rsidR="004769C8" w14:paraId="7045776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4E50C9E" w14:textId="6738533E" w:rsidR="004769C8" w:rsidRDefault="004769C8" w:rsidP="004769C8">
            <w:pPr>
              <w:pStyle w:val="ListNumber"/>
            </w:pPr>
            <w:r>
              <w:t>&lt;sup&gt;&lt;/sup&gt;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221EC61" w14:textId="4C1A3CA2" w:rsidR="004769C8" w:rsidRDefault="004769C8" w:rsidP="004769C8">
            <w:r w:rsidRPr="00136A8E">
              <w:t>Defines su</w:t>
            </w:r>
            <w:r>
              <w:t>per</w:t>
            </w:r>
            <w:r w:rsidRPr="00136A8E">
              <w:t>scripted text</w:t>
            </w:r>
            <w:r>
              <w:t>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A761D0F" w14:textId="77777777" w:rsidR="004769C8" w:rsidRDefault="004769C8" w:rsidP="004769C8"/>
        </w:tc>
      </w:tr>
      <w:tr w:rsidR="004769C8" w14:paraId="65817946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E52FD4" w14:textId="5EA20474" w:rsidR="004769C8" w:rsidRDefault="004769C8" w:rsidP="004769C8">
            <w:pPr>
              <w:pStyle w:val="ListNumber"/>
            </w:pPr>
            <w:r>
              <w:t>&lt;hr&gt;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B68AD6F" w14:textId="58A8BB63" w:rsidR="004769C8" w:rsidRDefault="004769C8" w:rsidP="004769C8">
            <w:r>
              <w:t>D</w:t>
            </w:r>
            <w:r>
              <w:t>efines a thematic break in an HTML page (e.g. a shift of topic).</w:t>
            </w:r>
            <w:r>
              <w:t xml:space="preserve"> </w:t>
            </w:r>
            <w:r>
              <w:t>The &lt;hr&gt; element is most often displayed as a horizontal rule that is used to separate content (or define a change) in an HTML page.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9D257DD" w14:textId="77777777" w:rsidR="004769C8" w:rsidRDefault="004769C8" w:rsidP="004769C8"/>
        </w:tc>
      </w:tr>
      <w:tr w:rsidR="004769C8" w14:paraId="644225F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EA90177" w14:textId="474A6DA4" w:rsidR="004769C8" w:rsidRDefault="004769C8" w:rsidP="004769C8">
            <w:pPr>
              <w:pStyle w:val="ListNumber"/>
            </w:pPr>
            <w:r>
              <w:t>&lt;br&gt;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50B45B3" w14:textId="77777777" w:rsidR="004769C8" w:rsidRDefault="004769C8" w:rsidP="004769C8">
            <w:r>
              <w:t>I</w:t>
            </w:r>
            <w:r>
              <w:t>nserts a single line break.</w:t>
            </w:r>
            <w:r>
              <w:t xml:space="preserve"> </w:t>
            </w:r>
            <w:r>
              <w:t>The &lt;br&gt; tag is useful for writing addresses or poems.</w:t>
            </w:r>
          </w:p>
          <w:p w14:paraId="24AA0A0C" w14:textId="0D5D0812" w:rsidR="004769C8" w:rsidRPr="00136A8E" w:rsidRDefault="004769C8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A5043B4" w14:textId="77777777" w:rsidR="004769C8" w:rsidRDefault="004769C8" w:rsidP="004769C8"/>
        </w:tc>
      </w:tr>
      <w:tr w:rsidR="004769C8" w14:paraId="0056536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C1D826" w14:textId="77777777" w:rsidR="004769C8" w:rsidRDefault="004769C8" w:rsidP="004769C8">
            <w:pPr>
              <w:pStyle w:val="ListNumber"/>
            </w:pPr>
            <w:r>
              <w:t>&lt;button&gt;&lt;/button&gt;</w:t>
            </w:r>
          </w:p>
          <w:p w14:paraId="2D459798" w14:textId="138E1B2D" w:rsidR="004769C8" w:rsidRDefault="004769C8" w:rsidP="0095588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t xml:space="preserve">       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D56235" w14:textId="4DB53A01" w:rsidR="004769C8" w:rsidRPr="00136A8E" w:rsidRDefault="004769C8" w:rsidP="004769C8">
            <w:r>
              <w:t>D</w:t>
            </w:r>
            <w:r>
              <w:t>efines a clickable button.</w:t>
            </w:r>
            <w:r>
              <w:t xml:space="preserve"> </w:t>
            </w:r>
            <w:r>
              <w:t>Inside a &lt;button&gt; element you can put text and tags like &lt;i&gt;, &lt;strong&gt;, &lt;br&gt;, &lt;img&gt;, etc.</w:t>
            </w:r>
            <w:r>
              <w:t xml:space="preserve"> 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169174" w14:textId="77777777" w:rsidR="004769C8" w:rsidRDefault="004769C8" w:rsidP="004769C8">
            <w:r>
              <w:t>1. autofocus</w:t>
            </w:r>
          </w:p>
          <w:p w14:paraId="4FD703BA" w14:textId="77777777" w:rsidR="004769C8" w:rsidRDefault="004769C8" w:rsidP="004769C8">
            <w:r w:rsidRPr="004B23DE">
              <w:t>Specifies that a button should automatically get focus when the page loads</w:t>
            </w:r>
            <w:r>
              <w:t>.</w:t>
            </w:r>
          </w:p>
          <w:p w14:paraId="06B6E8B1" w14:textId="77777777" w:rsidR="004769C8" w:rsidRDefault="004769C8" w:rsidP="004769C8"/>
          <w:p w14:paraId="320973EA" w14:textId="77777777" w:rsidR="004769C8" w:rsidRDefault="004769C8" w:rsidP="004769C8">
            <w:r>
              <w:t>2. form= “formName”</w:t>
            </w:r>
          </w:p>
          <w:p w14:paraId="2FB0B8E4" w14:textId="77777777" w:rsidR="004769C8" w:rsidRDefault="004769C8" w:rsidP="004769C8">
            <w:r w:rsidRPr="004B23DE">
              <w:t>Specifies which form the button belongs to</w:t>
            </w:r>
            <w:r>
              <w:t>.</w:t>
            </w:r>
          </w:p>
          <w:p w14:paraId="29B1D759" w14:textId="77777777" w:rsidR="004769C8" w:rsidRDefault="004769C8" w:rsidP="004769C8"/>
          <w:p w14:paraId="269F46FA" w14:textId="77777777" w:rsidR="004769C8" w:rsidRDefault="004769C8" w:rsidP="004769C8">
            <w:r>
              <w:t>3. type= “button/reset/submit”</w:t>
            </w:r>
          </w:p>
          <w:p w14:paraId="4772AFE6" w14:textId="77777777" w:rsidR="004769C8" w:rsidRDefault="004769C8" w:rsidP="004769C8">
            <w:r w:rsidRPr="004B23DE">
              <w:t>Specifies the type of button</w:t>
            </w:r>
            <w:r>
              <w:t>. There are three types - button, reset and submit.</w:t>
            </w:r>
          </w:p>
          <w:p w14:paraId="15D2E48C" w14:textId="77777777" w:rsidR="004769C8" w:rsidRDefault="004769C8" w:rsidP="004769C8"/>
          <w:p w14:paraId="5696881B" w14:textId="2E53A4A0" w:rsidR="004769C8" w:rsidRDefault="004769C8" w:rsidP="004769C8">
            <w:r>
              <w:t>4. action = “URL”</w:t>
            </w:r>
          </w:p>
          <w:p w14:paraId="67F044F4" w14:textId="77777777" w:rsidR="004769C8" w:rsidRDefault="004769C8" w:rsidP="004769C8">
            <w:r w:rsidRPr="0022795E">
              <w:t>Specifies where to send the form-data when a form is submitted. Only for type="submit"</w:t>
            </w:r>
          </w:p>
          <w:p w14:paraId="079239FB" w14:textId="77777777" w:rsidR="004769C8" w:rsidRDefault="004769C8" w:rsidP="004769C8"/>
          <w:p w14:paraId="0FC716E5" w14:textId="7874A7BB" w:rsidR="004769C8" w:rsidRDefault="004769C8" w:rsidP="004769C8">
            <w:r>
              <w:t>5.</w:t>
            </w:r>
            <w:r w:rsidR="001C19E0">
              <w:t xml:space="preserve"> </w:t>
            </w:r>
            <w:r>
              <w:t>method= “get/post”</w:t>
            </w:r>
          </w:p>
          <w:p w14:paraId="63C61852" w14:textId="77777777" w:rsidR="004769C8" w:rsidRDefault="004769C8" w:rsidP="004769C8">
            <w:r w:rsidRPr="0022795E">
              <w:t>Specifies how to send the form-data (which HTTP method to use). Only for type="submit"</w:t>
            </w:r>
          </w:p>
          <w:p w14:paraId="419FE66B" w14:textId="77777777" w:rsidR="004769C8" w:rsidRDefault="004769C8" w:rsidP="004769C8"/>
          <w:p w14:paraId="2E576E8A" w14:textId="77777777" w:rsidR="004769C8" w:rsidRDefault="004769C8" w:rsidP="004769C8">
            <w:r>
              <w:t>6. name= “name1”</w:t>
            </w:r>
          </w:p>
          <w:p w14:paraId="6B386B8A" w14:textId="77777777" w:rsidR="004769C8" w:rsidRDefault="004769C8" w:rsidP="004769C8">
            <w:r w:rsidRPr="002705A6">
              <w:t xml:space="preserve">Specifies an initial </w:t>
            </w:r>
            <w:r>
              <w:t>name</w:t>
            </w:r>
            <w:r w:rsidRPr="002705A6">
              <w:t xml:space="preserve"> for the button</w:t>
            </w:r>
          </w:p>
          <w:p w14:paraId="6E826AF1" w14:textId="77777777" w:rsidR="004769C8" w:rsidRDefault="004769C8" w:rsidP="004769C8"/>
          <w:p w14:paraId="1C4D8947" w14:textId="77777777" w:rsidR="004769C8" w:rsidRDefault="004769C8" w:rsidP="004769C8">
            <w:r>
              <w:t>7. value= “text”</w:t>
            </w:r>
          </w:p>
          <w:p w14:paraId="659827A8" w14:textId="77777777" w:rsidR="004769C8" w:rsidRDefault="004769C8" w:rsidP="004769C8">
            <w:r w:rsidRPr="002705A6">
              <w:t>Specifies an initial value</w:t>
            </w:r>
            <w:r>
              <w:t xml:space="preserve"> (name which is displayed on the button)</w:t>
            </w:r>
            <w:r w:rsidRPr="002705A6">
              <w:t xml:space="preserve"> for the button</w:t>
            </w:r>
            <w:r>
              <w:t>.</w:t>
            </w:r>
          </w:p>
          <w:p w14:paraId="19364115" w14:textId="77777777" w:rsidR="004769C8" w:rsidRDefault="004769C8" w:rsidP="004769C8"/>
          <w:p w14:paraId="516B8F6E" w14:textId="677F649D" w:rsidR="004769C8" w:rsidRDefault="004769C8" w:rsidP="004769C8">
            <w:r>
              <w:t>8.target= “</w:t>
            </w:r>
            <w:r>
              <w:t>_blank</w:t>
            </w:r>
            <w:r>
              <w:t>/</w:t>
            </w:r>
            <w:r>
              <w:t>_self</w:t>
            </w:r>
            <w:r>
              <w:t>/</w:t>
            </w:r>
            <w:r>
              <w:t>_parent</w:t>
            </w:r>
            <w:r>
              <w:t>/</w:t>
            </w:r>
            <w:r>
              <w:t>_top</w:t>
            </w:r>
            <w:r>
              <w:t>/</w:t>
            </w:r>
            <w:r>
              <w:t>framename</w:t>
            </w:r>
            <w:r>
              <w:t>”</w:t>
            </w:r>
          </w:p>
          <w:p w14:paraId="266A4FC5" w14:textId="77777777" w:rsidR="004769C8" w:rsidRDefault="004769C8" w:rsidP="004769C8">
            <w:r w:rsidRPr="004769C8">
              <w:t>Specifies where to display the response after submitting the form. Only for type="submit"</w:t>
            </w:r>
          </w:p>
          <w:p w14:paraId="5783061E" w14:textId="77777777" w:rsidR="004769C8" w:rsidRDefault="004769C8" w:rsidP="004769C8"/>
          <w:p w14:paraId="588E86A9" w14:textId="77777777" w:rsidR="004769C8" w:rsidRDefault="004769C8" w:rsidP="004769C8">
            <w:r>
              <w:t>_blank</w:t>
            </w:r>
            <w:r>
              <w:t xml:space="preserve">: </w:t>
            </w:r>
            <w:r>
              <w:t>Loads the response in a new window/tab</w:t>
            </w:r>
          </w:p>
          <w:p w14:paraId="6ED0F275" w14:textId="77777777" w:rsidR="004769C8" w:rsidRDefault="004769C8" w:rsidP="004769C8">
            <w:r>
              <w:t>_self</w:t>
            </w:r>
            <w:r>
              <w:t xml:space="preserve">: </w:t>
            </w:r>
            <w:r>
              <w:t>Loads the response in the same frame (this is default)</w:t>
            </w:r>
          </w:p>
          <w:p w14:paraId="60F27660" w14:textId="77777777" w:rsidR="004769C8" w:rsidRDefault="004769C8" w:rsidP="004769C8">
            <w:r>
              <w:t>_parent</w:t>
            </w:r>
            <w:r>
              <w:t xml:space="preserve">: </w:t>
            </w:r>
            <w:r>
              <w:t>Loads the response in the parent frame</w:t>
            </w:r>
          </w:p>
          <w:p w14:paraId="50B43517" w14:textId="77777777" w:rsidR="004769C8" w:rsidRDefault="004769C8" w:rsidP="004769C8">
            <w:r>
              <w:t>_top</w:t>
            </w:r>
            <w:r>
              <w:t xml:space="preserve">: </w:t>
            </w:r>
            <w:r>
              <w:t>Loads the response in the full body of the window</w:t>
            </w:r>
          </w:p>
          <w:p w14:paraId="522569BD" w14:textId="567178BD" w:rsidR="004769C8" w:rsidRDefault="004737A7" w:rsidP="004769C8">
            <w:r>
              <w:t>f</w:t>
            </w:r>
            <w:r w:rsidR="004769C8">
              <w:t>ramename</w:t>
            </w:r>
            <w:r w:rsidR="004769C8">
              <w:t xml:space="preserve">: </w:t>
            </w:r>
            <w:r w:rsidR="004769C8">
              <w:t>Loads the response in a named iframe</w:t>
            </w:r>
          </w:p>
        </w:tc>
      </w:tr>
      <w:tr w:rsidR="004737A7" w14:paraId="09008C9E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6DCCF9" w14:textId="6F3725C1" w:rsidR="004737A7" w:rsidRDefault="004737A7" w:rsidP="004769C8">
            <w:pPr>
              <w:pStyle w:val="ListNumber"/>
            </w:pPr>
            <w:r>
              <w:lastRenderedPageBreak/>
              <w:t>&lt;a&gt;/&lt;a&gt;</w:t>
            </w: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A5D5401" w14:textId="0B328F06" w:rsidR="004737A7" w:rsidRDefault="004737A7" w:rsidP="004769C8">
            <w:r>
              <w:t>D</w:t>
            </w:r>
            <w:r w:rsidRPr="004737A7">
              <w:t>efines a hyperlink, which is used to link from one page to another.</w:t>
            </w:r>
          </w:p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96CAB9D" w14:textId="77777777" w:rsidR="004737A7" w:rsidRPr="004B23DE" w:rsidRDefault="004737A7" w:rsidP="004769C8"/>
        </w:tc>
      </w:tr>
      <w:tr w:rsidR="004737A7" w14:paraId="6D2E595E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1BEEA6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9EFC71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B47665A" w14:textId="77777777" w:rsidR="004737A7" w:rsidRPr="004B23DE" w:rsidRDefault="004737A7" w:rsidP="004769C8"/>
        </w:tc>
      </w:tr>
      <w:tr w:rsidR="004737A7" w14:paraId="14AFA254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0902FC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1C429FB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8B5102" w14:textId="77777777" w:rsidR="004737A7" w:rsidRPr="004B23DE" w:rsidRDefault="004737A7" w:rsidP="004769C8"/>
        </w:tc>
      </w:tr>
      <w:tr w:rsidR="004737A7" w14:paraId="02BD695C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470DAD9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8886AAF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47189BA" w14:textId="77777777" w:rsidR="004737A7" w:rsidRPr="004B23DE" w:rsidRDefault="004737A7" w:rsidP="004769C8"/>
        </w:tc>
      </w:tr>
      <w:tr w:rsidR="004737A7" w14:paraId="0FF1D3CD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6AD308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A2EA402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A56D338" w14:textId="77777777" w:rsidR="004737A7" w:rsidRPr="004B23DE" w:rsidRDefault="004737A7" w:rsidP="004769C8"/>
        </w:tc>
      </w:tr>
      <w:tr w:rsidR="004737A7" w14:paraId="35CD2A9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F02CE8A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9BA4D7C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B3B8794" w14:textId="77777777" w:rsidR="004737A7" w:rsidRPr="004B23DE" w:rsidRDefault="004737A7" w:rsidP="004769C8"/>
        </w:tc>
      </w:tr>
      <w:tr w:rsidR="004737A7" w14:paraId="169EC5C0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B45534A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D98F03C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F450A08" w14:textId="77777777" w:rsidR="004737A7" w:rsidRPr="004B23DE" w:rsidRDefault="004737A7" w:rsidP="004769C8"/>
        </w:tc>
      </w:tr>
      <w:tr w:rsidR="004737A7" w14:paraId="7BAD70AA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766287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AE7BEE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CD53DB7" w14:textId="77777777" w:rsidR="004737A7" w:rsidRPr="004B23DE" w:rsidRDefault="004737A7" w:rsidP="004769C8"/>
        </w:tc>
      </w:tr>
      <w:tr w:rsidR="004737A7" w14:paraId="66CCC519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BA32577" w14:textId="77777777" w:rsidR="004737A7" w:rsidRDefault="004737A7" w:rsidP="004769C8">
            <w:pPr>
              <w:pStyle w:val="ListNumber"/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CE10338" w14:textId="77777777" w:rsidR="004737A7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F457600" w14:textId="77777777" w:rsidR="004737A7" w:rsidRPr="004B23DE" w:rsidRDefault="004737A7" w:rsidP="004769C8"/>
        </w:tc>
      </w:tr>
      <w:tr w:rsidR="004737A7" w14:paraId="3F440DD5" w14:textId="77777777" w:rsidTr="004737A7">
        <w:trPr>
          <w:gridAfter w:val="1"/>
          <w:wAfter w:w="3150" w:type="dxa"/>
          <w:trHeight w:val="850"/>
        </w:trPr>
        <w:tc>
          <w:tcPr>
            <w:tcW w:w="2496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3973EB95" w14:textId="262760B6" w:rsidR="004737A7" w:rsidRDefault="004737A7" w:rsidP="0095588F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2F217AFD" w14:textId="77777777" w:rsidR="004737A7" w:rsidRPr="00136A8E" w:rsidRDefault="004737A7" w:rsidP="004769C8"/>
        </w:tc>
        <w:tc>
          <w:tcPr>
            <w:tcW w:w="4505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3277F6CE" w14:textId="77777777" w:rsidR="004737A7" w:rsidRDefault="004737A7" w:rsidP="004769C8"/>
        </w:tc>
      </w:tr>
    </w:tbl>
    <w:p w14:paraId="3FDEFFE7" w14:textId="566C8341" w:rsidR="004B123B" w:rsidRDefault="004B123B" w:rsidP="008C0AE1"/>
    <w:p w14:paraId="1BF42AB5" w14:textId="3AF119BB" w:rsidR="00F2395C" w:rsidRDefault="00F2395C" w:rsidP="008C0AE1"/>
    <w:p w14:paraId="4E74E27D" w14:textId="7521C127" w:rsidR="00F2395C" w:rsidRDefault="00F2395C" w:rsidP="008C0AE1"/>
    <w:p w14:paraId="2AFBFD04" w14:textId="20264212" w:rsidR="00F2395C" w:rsidRDefault="00F2395C" w:rsidP="008C0AE1"/>
    <w:p w14:paraId="76C1682E" w14:textId="77777777" w:rsidR="00F2395C" w:rsidRPr="008C0AE1" w:rsidRDefault="00F2395C" w:rsidP="008C0AE1"/>
    <w:sectPr w:rsidR="00F2395C" w:rsidRPr="008C0AE1" w:rsidSect="004839FF"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B4D34" w14:textId="77777777" w:rsidR="007A0686" w:rsidRDefault="007A0686" w:rsidP="00DC5D31">
      <w:r>
        <w:separator/>
      </w:r>
    </w:p>
  </w:endnote>
  <w:endnote w:type="continuationSeparator" w:id="0">
    <w:p w14:paraId="62D0FF96" w14:textId="77777777" w:rsidR="007A0686" w:rsidRDefault="007A0686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792CC" w14:textId="77777777" w:rsidR="007A0686" w:rsidRDefault="007A0686" w:rsidP="00DC5D31">
      <w:r>
        <w:separator/>
      </w:r>
    </w:p>
  </w:footnote>
  <w:footnote w:type="continuationSeparator" w:id="0">
    <w:p w14:paraId="3E2AE25D" w14:textId="77777777" w:rsidR="007A0686" w:rsidRDefault="007A0686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761D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80"/>
    <w:rsid w:val="00032177"/>
    <w:rsid w:val="000B3E71"/>
    <w:rsid w:val="000F23C5"/>
    <w:rsid w:val="000F295D"/>
    <w:rsid w:val="000F44BA"/>
    <w:rsid w:val="00115B37"/>
    <w:rsid w:val="00136A8E"/>
    <w:rsid w:val="00151096"/>
    <w:rsid w:val="001C19E0"/>
    <w:rsid w:val="001E1A76"/>
    <w:rsid w:val="00201AED"/>
    <w:rsid w:val="0022795E"/>
    <w:rsid w:val="00245AA2"/>
    <w:rsid w:val="002705A6"/>
    <w:rsid w:val="00273F64"/>
    <w:rsid w:val="002D03A2"/>
    <w:rsid w:val="002E72E5"/>
    <w:rsid w:val="00333781"/>
    <w:rsid w:val="00354439"/>
    <w:rsid w:val="00382ADF"/>
    <w:rsid w:val="003836D8"/>
    <w:rsid w:val="003B629D"/>
    <w:rsid w:val="003B7552"/>
    <w:rsid w:val="003C602C"/>
    <w:rsid w:val="003C6F53"/>
    <w:rsid w:val="004049BD"/>
    <w:rsid w:val="00415899"/>
    <w:rsid w:val="00425288"/>
    <w:rsid w:val="004737A7"/>
    <w:rsid w:val="004769C8"/>
    <w:rsid w:val="004839FF"/>
    <w:rsid w:val="004B123B"/>
    <w:rsid w:val="004B23DE"/>
    <w:rsid w:val="004E3264"/>
    <w:rsid w:val="00527480"/>
    <w:rsid w:val="00551E08"/>
    <w:rsid w:val="005618A8"/>
    <w:rsid w:val="005640E4"/>
    <w:rsid w:val="005755E1"/>
    <w:rsid w:val="006B4992"/>
    <w:rsid w:val="006E3C43"/>
    <w:rsid w:val="006F220A"/>
    <w:rsid w:val="00713D96"/>
    <w:rsid w:val="00716614"/>
    <w:rsid w:val="00721E9B"/>
    <w:rsid w:val="00761D56"/>
    <w:rsid w:val="00774456"/>
    <w:rsid w:val="0079681F"/>
    <w:rsid w:val="007A0686"/>
    <w:rsid w:val="007E0DF5"/>
    <w:rsid w:val="007E1453"/>
    <w:rsid w:val="007E7580"/>
    <w:rsid w:val="008121DA"/>
    <w:rsid w:val="008351AF"/>
    <w:rsid w:val="008424EB"/>
    <w:rsid w:val="00844343"/>
    <w:rsid w:val="008467B0"/>
    <w:rsid w:val="008C0AE1"/>
    <w:rsid w:val="00925CF7"/>
    <w:rsid w:val="0095588F"/>
    <w:rsid w:val="0096153B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E6B62"/>
    <w:rsid w:val="00C6523B"/>
    <w:rsid w:val="00C85B00"/>
    <w:rsid w:val="00CA7602"/>
    <w:rsid w:val="00CB5DFD"/>
    <w:rsid w:val="00CB6656"/>
    <w:rsid w:val="00CD2808"/>
    <w:rsid w:val="00DC5D31"/>
    <w:rsid w:val="00E368C0"/>
    <w:rsid w:val="00E436E9"/>
    <w:rsid w:val="00E5035D"/>
    <w:rsid w:val="00E615E1"/>
    <w:rsid w:val="00EA784E"/>
    <w:rsid w:val="00EB50F0"/>
    <w:rsid w:val="00ED5FDF"/>
    <w:rsid w:val="00F2395C"/>
    <w:rsid w:val="00F4603D"/>
    <w:rsid w:val="00F50B25"/>
    <w:rsid w:val="00F74868"/>
    <w:rsid w:val="00F827ED"/>
    <w:rsid w:val="00FA44EA"/>
    <w:rsid w:val="00FB6500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F3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jit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46073EE-4950-4CB5-BA1F-9DBAA273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log.dotx</Template>
  <TotalTime>0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2020-06-09T06:12:00Z</dcterms:created>
  <dcterms:modified xsi:type="dcterms:W3CDTF">2020-06-09T09:09:00Z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