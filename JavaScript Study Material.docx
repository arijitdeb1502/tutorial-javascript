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56" w:type="pc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Description w:val="Reading log layout table"/>
      </w:tblPr>
      <w:tblGrid>
        <w:gridCol w:w="2160"/>
        <w:gridCol w:w="8100"/>
        <w:gridCol w:w="6"/>
      </w:tblGrid>
      <w:tr w:rsidR="00CB6656" w:rsidRPr="00C6523B" w14:paraId="2F1D35BB" w14:textId="77777777" w:rsidTr="006C21A9">
        <w:tc>
          <w:tcPr>
            <w:tcW w:w="10266" w:type="dxa"/>
            <w:gridSpan w:val="3"/>
            <w:tcBorders>
              <w:top w:val="single" w:sz="18" w:space="0" w:color="21807D" w:themeColor="accent2"/>
              <w:left w:val="single" w:sz="18" w:space="0" w:color="21807D" w:themeColor="accent2"/>
              <w:bottom w:val="single" w:sz="18" w:space="0" w:color="21807D" w:themeColor="accent2"/>
              <w:right w:val="single" w:sz="18" w:space="0" w:color="21807D" w:themeColor="accent2"/>
            </w:tcBorders>
            <w:shd w:val="clear" w:color="auto" w:fill="auto"/>
          </w:tcPr>
          <w:p w14:paraId="14B99887" w14:textId="07BA41F1" w:rsidR="00AE7331" w:rsidRPr="004839FF" w:rsidRDefault="006C21A9" w:rsidP="001E1A76">
            <w:pPr>
              <w:pStyle w:val="Title"/>
              <w:rPr>
                <w:rFonts w:eastAsia="Segoe UI"/>
              </w:rPr>
            </w:pPr>
            <w:r>
              <w:t>JAVASCRIPT</w:t>
            </w:r>
            <w:r w:rsidR="00774456">
              <w:br/>
            </w:r>
            <w:r>
              <w:rPr>
                <w:rFonts w:eastAsia="Segoe UI"/>
              </w:rPr>
              <w:t>Documentation</w:t>
            </w:r>
          </w:p>
        </w:tc>
      </w:tr>
      <w:tr w:rsidR="00CB6656" w14:paraId="2138F41B" w14:textId="77777777" w:rsidTr="006C21A9">
        <w:trPr>
          <w:trHeight w:val="113"/>
        </w:trPr>
        <w:tc>
          <w:tcPr>
            <w:tcW w:w="10266" w:type="dxa"/>
            <w:gridSpan w:val="3"/>
            <w:tcBorders>
              <w:left w:val="single" w:sz="18" w:space="0" w:color="21807D" w:themeColor="accent2"/>
              <w:bottom w:val="single" w:sz="18" w:space="0" w:color="21807D" w:themeColor="accent2"/>
              <w:right w:val="single" w:sz="18" w:space="0" w:color="21807D" w:themeColor="accent2"/>
            </w:tcBorders>
            <w:vAlign w:val="center"/>
          </w:tcPr>
          <w:p w14:paraId="0EA313BD" w14:textId="77777777" w:rsidR="008424EB" w:rsidRPr="00CB6656" w:rsidRDefault="008424EB" w:rsidP="00CB6656">
            <w:pPr>
              <w:pStyle w:val="NoSpacing"/>
            </w:pPr>
          </w:p>
        </w:tc>
      </w:tr>
      <w:tr w:rsidR="006C21A9" w14:paraId="4B2580B5" w14:textId="77777777" w:rsidTr="00C12BB7">
        <w:trPr>
          <w:gridAfter w:val="1"/>
          <w:wAfter w:w="6" w:type="dxa"/>
          <w:trHeight w:val="696"/>
        </w:trPr>
        <w:tc>
          <w:tcPr>
            <w:tcW w:w="2160"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20F97D5D" w14:textId="42DECA35" w:rsidR="006C21A9" w:rsidRPr="001E1A76" w:rsidRDefault="007024D8" w:rsidP="001E1A76">
            <w:pPr>
              <w:pStyle w:val="Heading1"/>
            </w:pPr>
            <w:r>
              <w:t>TOPIC</w:t>
            </w:r>
          </w:p>
        </w:tc>
        <w:tc>
          <w:tcPr>
            <w:tcW w:w="8100"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0D853A98" w14:textId="75BFCB93" w:rsidR="006C21A9" w:rsidRPr="001E1A76" w:rsidRDefault="007024D8" w:rsidP="001E1A76">
            <w:pPr>
              <w:pStyle w:val="Heading1"/>
            </w:pPr>
            <w:r>
              <w:t>EXPLAINATION</w:t>
            </w:r>
          </w:p>
        </w:tc>
      </w:tr>
      <w:tr w:rsidR="005E0134" w:rsidRPr="004839FF" w14:paraId="03CA86A8" w14:textId="77777777" w:rsidTr="00C12BB7">
        <w:trPr>
          <w:gridAfter w:val="1"/>
          <w:wAfter w:w="6" w:type="dxa"/>
          <w:trHeight w:val="850"/>
        </w:trPr>
        <w:tc>
          <w:tcPr>
            <w:tcW w:w="2160" w:type="dxa"/>
            <w:tcBorders>
              <w:left w:val="single" w:sz="18" w:space="0" w:color="21807D" w:themeColor="accent2"/>
              <w:bottom w:val="single" w:sz="8" w:space="0" w:color="21807D" w:themeColor="accent2"/>
              <w:right w:val="single" w:sz="8" w:space="0" w:color="21807D" w:themeColor="accent2"/>
            </w:tcBorders>
          </w:tcPr>
          <w:p w14:paraId="78C76F06" w14:textId="47F5E673" w:rsidR="005E0134" w:rsidRPr="008424EB" w:rsidRDefault="005E0134" w:rsidP="005E0134">
            <w:pPr>
              <w:pStyle w:val="ListNumber"/>
            </w:pPr>
            <w:r>
              <w:t>String concatenation using “+” operator</w:t>
            </w:r>
          </w:p>
        </w:tc>
        <w:tc>
          <w:tcPr>
            <w:tcW w:w="8100" w:type="dxa"/>
            <w:tcBorders>
              <w:left w:val="single" w:sz="8" w:space="0" w:color="21807D" w:themeColor="accent2"/>
              <w:bottom w:val="single" w:sz="8" w:space="0" w:color="21807D" w:themeColor="accent2"/>
              <w:right w:val="single" w:sz="18" w:space="0" w:color="21807D" w:themeColor="accent2"/>
            </w:tcBorders>
          </w:tcPr>
          <w:p w14:paraId="0861EAD5" w14:textId="77777777" w:rsidR="004A6F8B" w:rsidRDefault="004141AE" w:rsidP="005E0134">
            <w:r>
              <w:t>With the help of “+”</w:t>
            </w:r>
            <w:r w:rsidR="005E0134">
              <w:t xml:space="preserve"> </w:t>
            </w:r>
            <w:r>
              <w:t xml:space="preserve">operator </w:t>
            </w:r>
            <w:r w:rsidR="005E0134">
              <w:t>two strings</w:t>
            </w:r>
            <w:r>
              <w:t xml:space="preserve"> can be combined.</w:t>
            </w:r>
            <w:r w:rsidR="009C27FB">
              <w:t xml:space="preserve"> </w:t>
            </w:r>
          </w:p>
          <w:p w14:paraId="0E4045D2" w14:textId="77777777" w:rsidR="004A6F8B" w:rsidRDefault="004A6F8B" w:rsidP="005E0134"/>
          <w:p w14:paraId="3900FB2D" w14:textId="2F7A9F5B" w:rsidR="004141AE" w:rsidRDefault="004141AE" w:rsidP="005E0134">
            <w:r>
              <w:t>Example:</w:t>
            </w:r>
          </w:p>
          <w:p w14:paraId="011E9C49" w14:textId="77777777" w:rsidR="004141AE" w:rsidRDefault="004141AE" w:rsidP="005E0134">
            <w:pPr>
              <w:rPr>
                <w:rFonts w:ascii="Consolas" w:eastAsia="Times New Roman" w:hAnsi="Consolas" w:cs="Consolas"/>
                <w:color w:val="569CD6"/>
                <w:lang w:bidi="bn-IN"/>
              </w:rPr>
            </w:pPr>
          </w:p>
          <w:p w14:paraId="71E62427" w14:textId="7F663CF9" w:rsidR="005E0134" w:rsidRPr="00BC0FF9" w:rsidRDefault="005E0134" w:rsidP="005E0134">
            <w:r w:rsidRPr="00BC0FF9">
              <w:t>let firstName</w:t>
            </w:r>
            <w:r>
              <w:t xml:space="preserve"> </w:t>
            </w:r>
            <w:r w:rsidRPr="00BC0FF9">
              <w:t>=</w:t>
            </w:r>
            <w:r>
              <w:t xml:space="preserve"> </w:t>
            </w:r>
            <w:r w:rsidRPr="00BC0FF9">
              <w:t>"Arijit"</w:t>
            </w:r>
          </w:p>
          <w:p w14:paraId="2505E82D" w14:textId="77777777" w:rsidR="005E0134" w:rsidRPr="00BC0FF9" w:rsidRDefault="005E0134" w:rsidP="005E0134">
            <w:r w:rsidRPr="00BC0FF9">
              <w:t>let lastName</w:t>
            </w:r>
            <w:r>
              <w:t xml:space="preserve"> </w:t>
            </w:r>
            <w:r w:rsidRPr="00BC0FF9">
              <w:t>=</w:t>
            </w:r>
            <w:r>
              <w:t xml:space="preserve"> </w:t>
            </w:r>
            <w:r w:rsidRPr="00BC0FF9">
              <w:t>"Deb"</w:t>
            </w:r>
          </w:p>
          <w:p w14:paraId="6EA8D180" w14:textId="77777777" w:rsidR="005E0134" w:rsidRPr="00BC0FF9" w:rsidRDefault="005E0134" w:rsidP="005E0134">
            <w:r w:rsidRPr="00BC0FF9">
              <w:t>let fullName</w:t>
            </w:r>
            <w:r>
              <w:t xml:space="preserve"> </w:t>
            </w:r>
            <w:r w:rsidRPr="00BC0FF9">
              <w:t>= firstName +" "+</w:t>
            </w:r>
            <w:r>
              <w:t xml:space="preserve"> </w:t>
            </w:r>
            <w:r w:rsidRPr="00BC0FF9">
              <w:t>lastName</w:t>
            </w:r>
          </w:p>
          <w:p w14:paraId="5D79FC75" w14:textId="3C213E67" w:rsidR="005E0134" w:rsidRDefault="004141AE" w:rsidP="005E0134">
            <w:r>
              <w:t>console.log(fullName)</w:t>
            </w:r>
          </w:p>
          <w:p w14:paraId="6263B973" w14:textId="26CE6E49" w:rsidR="00074B00" w:rsidRDefault="00074B00" w:rsidP="005E0134"/>
          <w:p w14:paraId="5869A383" w14:textId="6C840FD4" w:rsidR="00074B00" w:rsidRDefault="00074B00" w:rsidP="005E0134">
            <w:r>
              <w:t>Output: Arijit Deb</w:t>
            </w:r>
          </w:p>
          <w:p w14:paraId="10540EDA" w14:textId="77777777" w:rsidR="005E0134" w:rsidRDefault="005E0134" w:rsidP="005E0134"/>
        </w:tc>
      </w:tr>
      <w:tr w:rsidR="005E0134" w14:paraId="663F01C8"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B9C9D1F" w14:textId="5181015C" w:rsidR="005E0134" w:rsidRDefault="004141AE" w:rsidP="005E0134">
            <w:pPr>
              <w:pStyle w:val="ListNumber"/>
            </w:pPr>
            <w:r>
              <w:t>String concatenation using concat() function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E467EF" w14:textId="6A021D6E" w:rsidR="004141AE" w:rsidRDefault="004141AE" w:rsidP="004141AE">
            <w:r w:rsidRPr="004141AE">
              <w:t>The concat() method concatenates the string arguments to the calling string and returns a new string.</w:t>
            </w:r>
            <w:r w:rsidR="007024D8">
              <w:t xml:space="preserve"> Takes the items to be concatenated as argument separated by comas.</w:t>
            </w:r>
          </w:p>
          <w:p w14:paraId="27C833D3" w14:textId="77777777" w:rsidR="004A6F8B" w:rsidRDefault="004A6F8B" w:rsidP="004141AE"/>
          <w:p w14:paraId="61177CD1" w14:textId="52C34202" w:rsidR="004141AE" w:rsidRDefault="004141AE" w:rsidP="004141AE">
            <w:r>
              <w:t>Example:</w:t>
            </w:r>
          </w:p>
          <w:p w14:paraId="548E6B88" w14:textId="77777777" w:rsidR="004141AE" w:rsidRDefault="004141AE" w:rsidP="004141AE"/>
          <w:p w14:paraId="551C4327" w14:textId="77777777" w:rsidR="004141AE" w:rsidRDefault="004141AE" w:rsidP="004141AE">
            <w:r>
              <w:t>let firstName = "Arijit"</w:t>
            </w:r>
          </w:p>
          <w:p w14:paraId="4614B1DB" w14:textId="38490988" w:rsidR="004141AE" w:rsidRDefault="004141AE" w:rsidP="004141AE">
            <w:r>
              <w:t>let lastName = "Deb"</w:t>
            </w:r>
          </w:p>
          <w:p w14:paraId="4E1C8351" w14:textId="2996971F" w:rsidR="004141AE" w:rsidRDefault="004141AE" w:rsidP="004141AE">
            <w:r>
              <w:t xml:space="preserve">let fullName = firstName.concate(“ ”, lastName) </w:t>
            </w:r>
          </w:p>
          <w:p w14:paraId="0031D283" w14:textId="77777777" w:rsidR="005E0134" w:rsidRDefault="004141AE" w:rsidP="004141AE">
            <w:r>
              <w:t>console.log(fullName)</w:t>
            </w:r>
          </w:p>
          <w:p w14:paraId="5CEADF7F" w14:textId="77777777" w:rsidR="00074B00" w:rsidRDefault="00074B00" w:rsidP="004141AE"/>
          <w:p w14:paraId="6FD8ABAD" w14:textId="73A03F72" w:rsidR="00074B00" w:rsidRDefault="00074B00" w:rsidP="004141AE">
            <w:r>
              <w:t>Output: Arijit Deb</w:t>
            </w:r>
          </w:p>
        </w:tc>
      </w:tr>
      <w:tr w:rsidR="00AB065C" w14:paraId="0C394D0B"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A89CEF7" w14:textId="43547DE6" w:rsidR="00AB065C" w:rsidRDefault="009F7FE2" w:rsidP="005E0134">
            <w:pPr>
              <w:pStyle w:val="ListNumber"/>
            </w:pPr>
            <w:r>
              <w:t>Template String</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F7FD4C3" w14:textId="77777777" w:rsidR="00AB065C" w:rsidRDefault="009F7FE2" w:rsidP="004141AE">
            <w:r>
              <w:t>Helps to concat strings without ‘+’ operator.</w:t>
            </w:r>
          </w:p>
          <w:p w14:paraId="79AD400D" w14:textId="77777777" w:rsidR="009F7FE2" w:rsidRDefault="009F7FE2" w:rsidP="004141AE"/>
          <w:p w14:paraId="0B8C3F66" w14:textId="1E68E6E0" w:rsidR="009F7FE2" w:rsidRDefault="009F7FE2" w:rsidP="004141AE">
            <w:r>
              <w:t>Example:</w:t>
            </w:r>
          </w:p>
          <w:p w14:paraId="396DE968" w14:textId="3BA23D9B" w:rsidR="009F7FE2" w:rsidRDefault="009F7FE2" w:rsidP="004141AE">
            <w:r>
              <w:t>let name = “Arijit”</w:t>
            </w:r>
          </w:p>
          <w:p w14:paraId="5A222B9D" w14:textId="3E7C0508" w:rsidR="006A35E1" w:rsidRDefault="006A35E1" w:rsidP="004141AE">
            <w:r>
              <w:t>let age =37</w:t>
            </w:r>
          </w:p>
          <w:p w14:paraId="00B08790" w14:textId="00D840E2" w:rsidR="009F7FE2" w:rsidRDefault="009F7FE2" w:rsidP="004141AE">
            <w:r>
              <w:t>console.log(`${name} is a bad boy.</w:t>
            </w:r>
            <w:r w:rsidR="006A35E1">
              <w:t xml:space="preserve"> His age is ${age} </w:t>
            </w:r>
            <w:r w:rsidR="001B289C">
              <w:t>years. `</w:t>
            </w:r>
            <w:r>
              <w:t>)</w:t>
            </w:r>
          </w:p>
          <w:p w14:paraId="067C973F" w14:textId="74C2F0E6" w:rsidR="00B269BF" w:rsidRDefault="00B269BF" w:rsidP="004141AE"/>
          <w:p w14:paraId="75A09D6A" w14:textId="1972B464" w:rsidR="00B269BF" w:rsidRDefault="00B269BF" w:rsidP="004141AE">
            <w:r>
              <w:t>Output: Arijit is a bad boy. His age is 37 years.</w:t>
            </w:r>
          </w:p>
          <w:p w14:paraId="13D5CD7F" w14:textId="5F4F9822" w:rsidR="009F7FE2" w:rsidRPr="004141AE" w:rsidRDefault="009F7FE2" w:rsidP="004141AE"/>
        </w:tc>
      </w:tr>
      <w:tr w:rsidR="005E0134" w14:paraId="1EF189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A345244" w14:textId="47CD70E0" w:rsidR="005E0134" w:rsidRDefault="00D74252" w:rsidP="005E0134">
            <w:pPr>
              <w:pStyle w:val="ListNumber"/>
            </w:pPr>
            <w:r>
              <w:t>Rules regarding variable</w:t>
            </w:r>
            <w:r w:rsidR="00A64BFC">
              <w:t xml:space="preserve"> names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ACFBBE" w14:textId="521521B0" w:rsidR="005E0134" w:rsidRDefault="00D74252" w:rsidP="005E0134">
            <w:r>
              <w:t>1.</w:t>
            </w:r>
            <w:r w:rsidR="009C27FB">
              <w:t xml:space="preserve"> </w:t>
            </w:r>
            <w:r>
              <w:t>Can’t define a variable more than once. So, there will be</w:t>
            </w:r>
            <w:r w:rsidR="009C27FB">
              <w:t xml:space="preserve"> </w:t>
            </w:r>
            <w:r>
              <w:t>error if:</w:t>
            </w:r>
          </w:p>
          <w:p w14:paraId="22066153" w14:textId="77777777" w:rsidR="00D74252" w:rsidRDefault="00D74252" w:rsidP="005E0134">
            <w:r>
              <w:t>let name = “Auritra”</w:t>
            </w:r>
          </w:p>
          <w:p w14:paraId="3D7E67FF" w14:textId="77777777" w:rsidR="00D74252" w:rsidRDefault="00D74252" w:rsidP="005E0134">
            <w:r>
              <w:t>let name = “Arijit”</w:t>
            </w:r>
          </w:p>
          <w:p w14:paraId="05895B28" w14:textId="77777777" w:rsidR="00D74252" w:rsidRDefault="00D74252" w:rsidP="005E0134"/>
          <w:p w14:paraId="0B7701F7" w14:textId="002D0542" w:rsidR="00D74252" w:rsidRDefault="00D74252" w:rsidP="005E0134">
            <w:r>
              <w:t>2. Numbers can’t be variable name. So, it is not possible to have:</w:t>
            </w:r>
          </w:p>
          <w:p w14:paraId="36CC53CD" w14:textId="2482AA5A" w:rsidR="00D74252" w:rsidRDefault="00D74252" w:rsidP="005E0134">
            <w:r>
              <w:t>let 2 = 3</w:t>
            </w:r>
          </w:p>
          <w:p w14:paraId="43CDFA30" w14:textId="5003E5D1" w:rsidR="009C27FB" w:rsidRDefault="009C27FB" w:rsidP="005E0134"/>
          <w:p w14:paraId="40946FB9" w14:textId="50F43577" w:rsidR="009C27FB" w:rsidRDefault="009C27FB" w:rsidP="005E0134">
            <w:r>
              <w:lastRenderedPageBreak/>
              <w:t>3. Variable names can only be a word or “$” sign before or after the word, or “-” sign before or after the word or word with a number without spacing.</w:t>
            </w:r>
          </w:p>
          <w:p w14:paraId="43B405CC" w14:textId="6C4F4EB4" w:rsidR="009C27FB" w:rsidRDefault="009C27FB" w:rsidP="005E0134"/>
          <w:p w14:paraId="398B494D" w14:textId="662B2833" w:rsidR="009C27FB" w:rsidRDefault="009C27FB" w:rsidP="005E0134">
            <w:r>
              <w:t>4. Variable names cannot be reserved keywords.</w:t>
            </w:r>
          </w:p>
          <w:p w14:paraId="17D9ACBF" w14:textId="29100CEB" w:rsidR="009C27FB" w:rsidRDefault="009C27FB" w:rsidP="009C27FB">
            <w:pPr>
              <w:pStyle w:val="ListNumber"/>
              <w:numPr>
                <w:ilvl w:val="0"/>
                <w:numId w:val="0"/>
              </w:numPr>
              <w:ind w:left="360"/>
            </w:pPr>
          </w:p>
          <w:p w14:paraId="324BBF2A" w14:textId="79C54008" w:rsidR="009C27FB" w:rsidRDefault="009C27FB" w:rsidP="009C27FB">
            <w:pPr>
              <w:pStyle w:val="ListNumber"/>
              <w:numPr>
                <w:ilvl w:val="0"/>
                <w:numId w:val="0"/>
              </w:numPr>
            </w:pPr>
          </w:p>
        </w:tc>
      </w:tr>
      <w:tr w:rsidR="005E0134" w14:paraId="64E48A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338762B" w14:textId="49A57E8E" w:rsidR="005E0134" w:rsidRDefault="008600E3" w:rsidP="005E0134">
            <w:pPr>
              <w:pStyle w:val="ListNumber"/>
            </w:pPr>
            <w:r>
              <w:lastRenderedPageBreak/>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0A5AC" w14:textId="77777777" w:rsidR="005E0134" w:rsidRDefault="008600E3" w:rsidP="005E0134">
            <w:r>
              <w:t>Equality operator.</w:t>
            </w:r>
          </w:p>
          <w:p w14:paraId="7D774D7C" w14:textId="608D7F7D" w:rsidR="008600E3" w:rsidRDefault="008600E3" w:rsidP="005E0134">
            <w:r>
              <w:t>*Can be used for all data types</w:t>
            </w:r>
          </w:p>
        </w:tc>
      </w:tr>
      <w:tr w:rsidR="005E0134" w14:paraId="1D007A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E99A5ED" w14:textId="791460FC" w:rsidR="005E0134" w:rsidRDefault="008600E3" w:rsidP="005E0134">
            <w:pPr>
              <w:pStyle w:val="ListNumber"/>
            </w:pPr>
            <w:r>
              <w: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94EEDD" w14:textId="77777777" w:rsidR="008600E3" w:rsidRDefault="008600E3" w:rsidP="005E0134">
            <w:r>
              <w:t>Not equality operator</w:t>
            </w:r>
          </w:p>
          <w:p w14:paraId="170483A9" w14:textId="10BEE647" w:rsidR="005E0134" w:rsidRDefault="008600E3" w:rsidP="005E0134">
            <w:r w:rsidRPr="008600E3">
              <w:t>*Can be used for all data types</w:t>
            </w:r>
          </w:p>
          <w:p w14:paraId="03743ACD" w14:textId="1F122AE6" w:rsidR="008600E3" w:rsidRDefault="008600E3" w:rsidP="005E0134"/>
        </w:tc>
      </w:tr>
      <w:tr w:rsidR="005E0134" w14:paraId="117E8EC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679AA20" w14:textId="3B875EAF" w:rsidR="005E0134" w:rsidRDefault="008600E3" w:rsidP="005E0134">
            <w:pPr>
              <w:pStyle w:val="ListNumber"/>
            </w:pPr>
            <w:r>
              <w:t xml:space="preserve">&lt;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E6434E" w14:textId="7EEB1A2E" w:rsidR="008600E3" w:rsidRPr="008600E3" w:rsidRDefault="008600E3" w:rsidP="008600E3">
            <w:r>
              <w:t>Less than</w:t>
            </w:r>
            <w:r w:rsidRPr="008600E3">
              <w:t xml:space="preserve"> operator.</w:t>
            </w:r>
          </w:p>
          <w:p w14:paraId="77264052" w14:textId="26AC500A" w:rsidR="005E0134" w:rsidRDefault="008600E3" w:rsidP="008600E3">
            <w:r w:rsidRPr="008600E3">
              <w:t xml:space="preserve">*Can be used for </w:t>
            </w:r>
            <w:r>
              <w:t>numeric data</w:t>
            </w:r>
            <w:r w:rsidRPr="008600E3">
              <w:t xml:space="preserve"> types</w:t>
            </w:r>
          </w:p>
        </w:tc>
      </w:tr>
      <w:tr w:rsidR="005E0134" w14:paraId="65B0AE7A"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389EBE" w14:textId="12B021A0" w:rsidR="005E0134" w:rsidRDefault="008600E3" w:rsidP="005E0134">
            <w:pPr>
              <w:pStyle w:val="ListNumber"/>
            </w:pPr>
            <w:r>
              <w:t>&lt;=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3EBC2" w14:textId="63DE5BD3" w:rsidR="008600E3" w:rsidRDefault="008600E3" w:rsidP="008600E3">
            <w:r>
              <w:t>Less than equal to operator.</w:t>
            </w:r>
          </w:p>
          <w:p w14:paraId="0C6A50F6" w14:textId="2168D0A4" w:rsidR="005E0134" w:rsidRDefault="008600E3" w:rsidP="008600E3">
            <w:r>
              <w:t>*Can be used for numeric data types</w:t>
            </w:r>
          </w:p>
        </w:tc>
      </w:tr>
      <w:tr w:rsidR="005E0134" w14:paraId="5B830DF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22789A" w14:textId="74779D52"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D53B91" w14:textId="5745FAF0" w:rsidR="008600E3" w:rsidRDefault="008600E3" w:rsidP="008600E3">
            <w:r>
              <w:t>Greater than operator.</w:t>
            </w:r>
          </w:p>
          <w:p w14:paraId="3397A433" w14:textId="3D5AE744" w:rsidR="005E0134" w:rsidRDefault="008600E3" w:rsidP="008600E3">
            <w:r>
              <w:t>*Can be used for numeric data types</w:t>
            </w:r>
          </w:p>
        </w:tc>
      </w:tr>
      <w:tr w:rsidR="005E0134" w14:paraId="0183928D"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BAD973" w14:textId="1417D98C" w:rsidR="005E0134" w:rsidRDefault="008600E3" w:rsidP="005E0134">
            <w:pPr>
              <w:pStyle w:val="ListNumber"/>
            </w:pPr>
            <w:r>
              <w:t>&gt;=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F83932D" w14:textId="53CDD41B" w:rsidR="008600E3" w:rsidRDefault="008600E3" w:rsidP="008600E3">
            <w:r>
              <w:t>Greater than equal to operator.</w:t>
            </w:r>
          </w:p>
          <w:p w14:paraId="56687CAB" w14:textId="75B230F0" w:rsidR="005E0134" w:rsidRDefault="008600E3" w:rsidP="008600E3">
            <w:r>
              <w:t>*Can be used for numeric data types</w:t>
            </w:r>
          </w:p>
        </w:tc>
      </w:tr>
      <w:tr w:rsidR="000F62FA" w14:paraId="04933E99"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2FC833F" w14:textId="50F3BF15" w:rsidR="004D7C66" w:rsidRDefault="004D7C66" w:rsidP="004D7C66">
            <w:pPr>
              <w:pStyle w:val="ListNumber"/>
            </w:pPr>
            <w:r>
              <w:t>If (true)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C43EACA" w14:textId="4442B617" w:rsidR="000F62FA" w:rsidRDefault="004D7C66" w:rsidP="008600E3">
            <w:r>
              <w:t>Code will always execute</w:t>
            </w:r>
          </w:p>
        </w:tc>
      </w:tr>
      <w:tr w:rsidR="000F62FA" w14:paraId="52296466"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C7B903" w14:textId="7C1BC8D0" w:rsidR="000F62FA" w:rsidRDefault="004D7C66" w:rsidP="005E0134">
            <w:pPr>
              <w:pStyle w:val="ListNumber"/>
            </w:pPr>
            <w:r>
              <w:t>If (false) {}</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6115652" w14:textId="1091A44E" w:rsidR="000F62FA" w:rsidRDefault="004D7C66" w:rsidP="008600E3">
            <w:r>
              <w:t>Code will never execute</w:t>
            </w:r>
          </w:p>
        </w:tc>
      </w:tr>
      <w:tr w:rsidR="000F62FA" w14:paraId="45E534A3"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4381A9B" w14:textId="306701CF" w:rsidR="000F62FA" w:rsidRDefault="004D7C66" w:rsidP="005E0134">
            <w:pPr>
              <w:pStyle w:val="ListNumber"/>
            </w:pPr>
            <w:r>
              <w:t xml:space="preserve">Scoping </w:t>
            </w:r>
            <w:r w:rsidR="00EF601B">
              <w:t>in Javascript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7FB42F" w14:textId="15EFFC23" w:rsidR="000F62FA" w:rsidRDefault="00EF601B" w:rsidP="008600E3">
            <w:r>
              <w:t>1. Lexical scoping (Static scoping)</w:t>
            </w:r>
          </w:p>
          <w:p w14:paraId="32A87C18" w14:textId="77777777" w:rsidR="00EF601B" w:rsidRDefault="00EF601B" w:rsidP="008600E3"/>
          <w:p w14:paraId="4CF4CB04" w14:textId="7C967B0E" w:rsidR="00EF601B" w:rsidRDefault="00EF601B" w:rsidP="008600E3">
            <w:r>
              <w:t>2. There are two types of scope – global scope a</w:t>
            </w:r>
            <w:r w:rsidR="00F75D07">
              <w:t>nd local</w:t>
            </w:r>
            <w:r w:rsidRPr="00EF601B">
              <w:t xml:space="preserve"> scope</w:t>
            </w:r>
            <w:r>
              <w:t xml:space="preserve">. </w:t>
            </w:r>
          </w:p>
          <w:p w14:paraId="0D253969" w14:textId="77777777" w:rsidR="00EF601B" w:rsidRDefault="00EF601B" w:rsidP="008600E3"/>
          <w:p w14:paraId="29453D5A" w14:textId="1E558FE1" w:rsidR="00EF601B" w:rsidRDefault="00EF601B" w:rsidP="008600E3">
            <w:r>
              <w:t>3. Global scope contains all the things outside of all the code blocks.</w:t>
            </w:r>
          </w:p>
          <w:p w14:paraId="1198C547" w14:textId="2CD4FD8D" w:rsidR="00EF601B" w:rsidRDefault="00EF601B" w:rsidP="008600E3"/>
          <w:p w14:paraId="020FCC04" w14:textId="537D6242" w:rsidR="00EF601B" w:rsidRDefault="00EF601B" w:rsidP="008600E3">
            <w:r>
              <w:t>4. Loc</w:t>
            </w:r>
            <w:r w:rsidRPr="00EF601B">
              <w:t xml:space="preserve">al scope contains all the things </w:t>
            </w:r>
            <w:r>
              <w:t xml:space="preserve">inside a code </w:t>
            </w:r>
            <w:r w:rsidRPr="00EF601B">
              <w:t>block.</w:t>
            </w:r>
          </w:p>
          <w:p w14:paraId="076196DC" w14:textId="6350AE8D" w:rsidR="00EF601B" w:rsidRDefault="00EF601B" w:rsidP="008600E3"/>
        </w:tc>
      </w:tr>
      <w:tr w:rsidR="000F62FA" w14:paraId="6A012347"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4AF0D7C" w14:textId="3F616AAE" w:rsidR="000F62FA" w:rsidRDefault="001F17F4" w:rsidP="005E0134">
            <w:pPr>
              <w:pStyle w:val="ListNumber"/>
            </w:pPr>
            <w:r>
              <w:t>Scoping Rules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C95D49" w14:textId="77777777" w:rsidR="000F62FA" w:rsidRDefault="001F17F4" w:rsidP="008600E3">
            <w:r>
              <w:t>1. In a scope, you can access variables defined within the scope or in any parent/ancestor scope.</w:t>
            </w:r>
          </w:p>
          <w:p w14:paraId="275FDEE3" w14:textId="77777777" w:rsidR="004A6F8B" w:rsidRDefault="004A6F8B" w:rsidP="008600E3"/>
          <w:p w14:paraId="569ECBA2" w14:textId="56E5117D" w:rsidR="004A6F8B" w:rsidRDefault="004A6F8B" w:rsidP="004A6F8B">
            <w:r w:rsidRPr="004A6F8B">
              <w:t>Example</w:t>
            </w:r>
            <w:r w:rsidR="001B5606">
              <w:t>:</w:t>
            </w:r>
          </w:p>
          <w:p w14:paraId="27FA3B29" w14:textId="77777777" w:rsidR="00C12BB7" w:rsidRPr="004A6F8B" w:rsidRDefault="00C12BB7" w:rsidP="004A6F8B"/>
          <w:p w14:paraId="24F6F353" w14:textId="77777777" w:rsidR="004A6F8B" w:rsidRPr="004A6F8B" w:rsidRDefault="004A6F8B" w:rsidP="004A6F8B">
            <w:r w:rsidRPr="004A6F8B">
              <w:t>let name1 = “Arijit”</w:t>
            </w:r>
          </w:p>
          <w:p w14:paraId="30E17917" w14:textId="77777777" w:rsidR="004A6F8B" w:rsidRPr="004A6F8B" w:rsidRDefault="004A6F8B" w:rsidP="004A6F8B">
            <w:r w:rsidRPr="004A6F8B">
              <w:t>if (true) {</w:t>
            </w:r>
          </w:p>
          <w:p w14:paraId="54EF3B33" w14:textId="77777777" w:rsidR="004A6F8B" w:rsidRPr="004A6F8B" w:rsidRDefault="004A6F8B" w:rsidP="004A6F8B">
            <w:r w:rsidRPr="004A6F8B">
              <w:lastRenderedPageBreak/>
              <w:t xml:space="preserve">   let name2 = “Auritra”</w:t>
            </w:r>
          </w:p>
          <w:p w14:paraId="78BEF72E" w14:textId="546B5197" w:rsidR="004A6F8B" w:rsidRDefault="004A6F8B" w:rsidP="004A6F8B">
            <w:r w:rsidRPr="004A6F8B">
              <w:t xml:space="preserve">   </w:t>
            </w:r>
            <w:r>
              <w:t>if</w:t>
            </w:r>
            <w:r w:rsidR="00C12BB7">
              <w:t xml:space="preserve"> (true) {</w:t>
            </w:r>
          </w:p>
          <w:p w14:paraId="3425F063" w14:textId="2C277BB4" w:rsidR="00C12BB7" w:rsidRDefault="00C12BB7" w:rsidP="004A6F8B">
            <w:r>
              <w:t xml:space="preserve">       let name3 = “Abhi”</w:t>
            </w:r>
          </w:p>
          <w:p w14:paraId="09F94C06" w14:textId="41E42CC9" w:rsidR="00C12BB7" w:rsidRPr="004A6F8B" w:rsidRDefault="00C12BB7" w:rsidP="00C12BB7">
            <w:r>
              <w:t xml:space="preserve">       </w:t>
            </w:r>
            <w:r w:rsidRPr="004A6F8B">
              <w:t>console.log(name</w:t>
            </w:r>
            <w:r>
              <w:t>1</w:t>
            </w:r>
            <w:r w:rsidRPr="004A6F8B">
              <w:t>)</w:t>
            </w:r>
          </w:p>
          <w:p w14:paraId="38263854" w14:textId="5ED21261" w:rsidR="00C12BB7" w:rsidRPr="004A6F8B" w:rsidRDefault="00C12BB7" w:rsidP="004A6F8B">
            <w:r>
              <w:t xml:space="preserve">       </w:t>
            </w:r>
            <w:r w:rsidRPr="00C12BB7">
              <w:t>console.log(name</w:t>
            </w:r>
            <w:r>
              <w:t>2</w:t>
            </w:r>
            <w:r w:rsidRPr="00C12BB7">
              <w:t>)</w:t>
            </w:r>
          </w:p>
          <w:p w14:paraId="511D8FE1" w14:textId="66EE7DE3" w:rsidR="004A6F8B" w:rsidRDefault="004A6F8B" w:rsidP="004A6F8B">
            <w:r w:rsidRPr="004A6F8B">
              <w:t xml:space="preserve">   </w:t>
            </w:r>
            <w:r w:rsidR="00C12BB7">
              <w:t xml:space="preserve">    </w:t>
            </w:r>
            <w:r w:rsidRPr="004A6F8B">
              <w:t>console.log(name</w:t>
            </w:r>
            <w:r w:rsidR="00C12BB7">
              <w:t>3</w:t>
            </w:r>
            <w:r w:rsidRPr="004A6F8B">
              <w:t>)</w:t>
            </w:r>
          </w:p>
          <w:p w14:paraId="46771B1D" w14:textId="55CF74A8" w:rsidR="00C12BB7" w:rsidRPr="004A6F8B" w:rsidRDefault="00C12BB7" w:rsidP="004A6F8B">
            <w:r>
              <w:t xml:space="preserve">   }</w:t>
            </w:r>
          </w:p>
          <w:p w14:paraId="7625816D" w14:textId="12BB421A" w:rsidR="004A6F8B" w:rsidRDefault="004A6F8B" w:rsidP="004A6F8B">
            <w:r w:rsidRPr="004A6F8B">
              <w:t>}</w:t>
            </w:r>
          </w:p>
          <w:p w14:paraId="34E39698" w14:textId="77777777" w:rsidR="00C12BB7" w:rsidRPr="004A6F8B" w:rsidRDefault="00C12BB7" w:rsidP="004A6F8B"/>
          <w:p w14:paraId="17E338DF" w14:textId="03C300B4" w:rsidR="004A6F8B" w:rsidRPr="004A6F8B" w:rsidRDefault="004A6F8B" w:rsidP="004A6F8B">
            <w:r w:rsidRPr="004A6F8B">
              <w:t xml:space="preserve">It is possible to access </w:t>
            </w:r>
            <w:r w:rsidR="00C12BB7">
              <w:t>all the variables</w:t>
            </w:r>
            <w:r w:rsidRPr="004A6F8B">
              <w:t xml:space="preserve"> name1(defined in parent scope which is here the global scope) and name2 (defined inside </w:t>
            </w:r>
            <w:r w:rsidR="00C12BB7">
              <w:t xml:space="preserve">the parent </w:t>
            </w:r>
            <w:r w:rsidRPr="004A6F8B">
              <w:t>local scope</w:t>
            </w:r>
            <w:r w:rsidR="00C12BB7">
              <w:t>) and name3 (defined inside the child local scope)</w:t>
            </w:r>
            <w:r w:rsidRPr="004A6F8B">
              <w:t>.</w:t>
            </w:r>
          </w:p>
          <w:p w14:paraId="3C2614E1" w14:textId="77777777" w:rsidR="004A6F8B" w:rsidRDefault="004A6F8B" w:rsidP="008600E3"/>
          <w:p w14:paraId="0ECE8999" w14:textId="0BD8AAC2" w:rsidR="001F17F4" w:rsidRDefault="001F17F4" w:rsidP="008600E3">
            <w:r>
              <w:t xml:space="preserve">2. Scope of same level </w:t>
            </w:r>
            <w:r w:rsidR="002949AB">
              <w:t xml:space="preserve">(two independent scope) </w:t>
            </w:r>
            <w:r>
              <w:t>cannot access variables of each other.</w:t>
            </w:r>
          </w:p>
          <w:p w14:paraId="121B99A3" w14:textId="47E1CECB" w:rsidR="00C12BB7" w:rsidRDefault="00C12BB7" w:rsidP="008600E3"/>
          <w:p w14:paraId="3CC70DA6" w14:textId="171ED39B" w:rsidR="00C12BB7" w:rsidRDefault="00C12BB7" w:rsidP="008600E3">
            <w:r>
              <w:t>Example:</w:t>
            </w:r>
          </w:p>
          <w:p w14:paraId="14A8978F" w14:textId="22CB0FE9" w:rsidR="00C12BB7" w:rsidRDefault="00C12BB7" w:rsidP="008600E3"/>
          <w:p w14:paraId="632E11A5" w14:textId="2C77D9D9" w:rsidR="00C12BB7" w:rsidRDefault="00C12BB7" w:rsidP="008600E3">
            <w:r>
              <w:t>if (true) {</w:t>
            </w:r>
          </w:p>
          <w:p w14:paraId="0CED3745" w14:textId="118107AB" w:rsidR="00C12BB7" w:rsidRDefault="00C12BB7" w:rsidP="008600E3">
            <w:r>
              <w:t xml:space="preserve">   let name1 </w:t>
            </w:r>
            <w:r w:rsidR="00203247">
              <w:t>= “Arijit”</w:t>
            </w:r>
          </w:p>
          <w:p w14:paraId="309FECCB" w14:textId="482FDDD9" w:rsidR="00C12BB7" w:rsidRDefault="00C12BB7" w:rsidP="008600E3">
            <w:r>
              <w:t>}</w:t>
            </w:r>
          </w:p>
          <w:p w14:paraId="39D15E8F" w14:textId="6DF889F0" w:rsidR="00C12BB7" w:rsidRDefault="00C12BB7" w:rsidP="008600E3"/>
          <w:p w14:paraId="6E9BE846" w14:textId="77777777" w:rsidR="00203247" w:rsidRPr="00203247" w:rsidRDefault="00203247" w:rsidP="00203247">
            <w:r>
              <w:t xml:space="preserve"> </w:t>
            </w:r>
            <w:r w:rsidRPr="00203247">
              <w:t>if (true) {</w:t>
            </w:r>
          </w:p>
          <w:p w14:paraId="6E2AA928" w14:textId="0194156D" w:rsidR="00203247" w:rsidRPr="00203247" w:rsidRDefault="00203247" w:rsidP="00203247">
            <w:r w:rsidRPr="00203247">
              <w:t xml:space="preserve">   let name</w:t>
            </w:r>
            <w:r>
              <w:t>2</w:t>
            </w:r>
            <w:r w:rsidRPr="00203247">
              <w:t xml:space="preserve"> = </w:t>
            </w:r>
            <w:r>
              <w:t>“Auritra”</w:t>
            </w:r>
          </w:p>
          <w:p w14:paraId="75A85ABD" w14:textId="1E0FEDE2" w:rsidR="00203247" w:rsidRDefault="00203247" w:rsidP="00203247">
            <w:r w:rsidRPr="00203247">
              <w:t>}</w:t>
            </w:r>
          </w:p>
          <w:p w14:paraId="6425CADF" w14:textId="77777777" w:rsidR="00203247" w:rsidRPr="00203247" w:rsidRDefault="00203247" w:rsidP="00203247"/>
          <w:p w14:paraId="72D0B8DE" w14:textId="347A4A43" w:rsidR="00203247" w:rsidRDefault="00074B00" w:rsidP="008600E3">
            <w:r>
              <w:t>Here name1 cannot be accessed from the second if statement and name2 cannot be accessed from the first if statement.</w:t>
            </w:r>
          </w:p>
          <w:p w14:paraId="134C1E17" w14:textId="77777777" w:rsidR="001F17F4" w:rsidRDefault="001F17F4" w:rsidP="008600E3"/>
          <w:p w14:paraId="6D147791" w14:textId="730DF225" w:rsidR="001F17F4" w:rsidRDefault="002949AB" w:rsidP="008600E3">
            <w:r>
              <w:t>3. Variables with same name can be defined in different scopes.</w:t>
            </w:r>
          </w:p>
          <w:p w14:paraId="790F5A38" w14:textId="5D04FC05" w:rsidR="00074B00" w:rsidRDefault="00074B00" w:rsidP="008600E3"/>
          <w:p w14:paraId="40148825" w14:textId="77777777" w:rsidR="00074B00" w:rsidRDefault="00074B00" w:rsidP="00074B00">
            <w:r>
              <w:t>Example:</w:t>
            </w:r>
          </w:p>
          <w:p w14:paraId="6EB7DC44" w14:textId="77777777" w:rsidR="00074B00" w:rsidRDefault="00074B00" w:rsidP="00074B00"/>
          <w:p w14:paraId="1E8A08D4" w14:textId="77777777" w:rsidR="00074B00" w:rsidRDefault="00074B00" w:rsidP="00074B00">
            <w:r>
              <w:t>if (true) {</w:t>
            </w:r>
          </w:p>
          <w:p w14:paraId="308164B0" w14:textId="77777777" w:rsidR="00074B00" w:rsidRDefault="00074B00" w:rsidP="00074B00">
            <w:r>
              <w:t xml:space="preserve">   let name1 = “Arijit”</w:t>
            </w:r>
          </w:p>
          <w:p w14:paraId="6F008C33" w14:textId="77777777" w:rsidR="00074B00" w:rsidRDefault="00074B00" w:rsidP="00074B00">
            <w:r>
              <w:t>}</w:t>
            </w:r>
          </w:p>
          <w:p w14:paraId="030F7FAF" w14:textId="77777777" w:rsidR="00074B00" w:rsidRDefault="00074B00" w:rsidP="00074B00"/>
          <w:p w14:paraId="04A2197F" w14:textId="77777777" w:rsidR="00074B00" w:rsidRPr="00203247" w:rsidRDefault="00074B00" w:rsidP="00074B00">
            <w:r>
              <w:t xml:space="preserve"> </w:t>
            </w:r>
            <w:r w:rsidRPr="00203247">
              <w:t>if (true) {</w:t>
            </w:r>
          </w:p>
          <w:p w14:paraId="59B8C41A" w14:textId="0A1F2D2E" w:rsidR="00074B00" w:rsidRPr="00203247" w:rsidRDefault="00074B00" w:rsidP="00074B00">
            <w:r w:rsidRPr="00203247">
              <w:t xml:space="preserve">   let name</w:t>
            </w:r>
            <w:r>
              <w:t>1</w:t>
            </w:r>
            <w:r w:rsidRPr="00203247">
              <w:t xml:space="preserve"> = </w:t>
            </w:r>
            <w:r>
              <w:t>“Auritra”</w:t>
            </w:r>
          </w:p>
          <w:p w14:paraId="2047F54D" w14:textId="77777777" w:rsidR="00074B00" w:rsidRDefault="00074B00" w:rsidP="00074B00">
            <w:r w:rsidRPr="00203247">
              <w:t>}</w:t>
            </w:r>
          </w:p>
          <w:p w14:paraId="039A49B1" w14:textId="77777777" w:rsidR="00074B00" w:rsidRPr="00203247" w:rsidRDefault="00074B00" w:rsidP="00074B00"/>
          <w:p w14:paraId="23453864" w14:textId="3916BC7E" w:rsidR="00074B00" w:rsidRDefault="00074B00" w:rsidP="008600E3">
            <w:r>
              <w:t xml:space="preserve">Here name1 is defined more than once in different scopes. </w:t>
            </w:r>
          </w:p>
          <w:p w14:paraId="40FB5732" w14:textId="77777777" w:rsidR="002949AB" w:rsidRDefault="002949AB" w:rsidP="008600E3"/>
          <w:p w14:paraId="5401A94D" w14:textId="77777777" w:rsidR="002949AB" w:rsidRDefault="002949AB" w:rsidP="008600E3">
            <w:r>
              <w:t>4. The value of a variable defined in parent scope can be changed in the child scope. This is known as variable shadowing in JavaScript.</w:t>
            </w:r>
          </w:p>
          <w:p w14:paraId="5998908A" w14:textId="77777777" w:rsidR="00074B00" w:rsidRDefault="00074B00" w:rsidP="008600E3"/>
          <w:p w14:paraId="4C7467DF" w14:textId="64158022" w:rsidR="00074B00" w:rsidRDefault="00074B00" w:rsidP="00074B00">
            <w:r>
              <w:t>Example:</w:t>
            </w:r>
          </w:p>
          <w:p w14:paraId="27E177F6" w14:textId="77777777" w:rsidR="00074B00" w:rsidRDefault="00074B00" w:rsidP="00074B00"/>
          <w:p w14:paraId="28C1A1FE" w14:textId="00BEC29A" w:rsidR="00074B00" w:rsidRDefault="00074B00" w:rsidP="00074B00">
            <w:r>
              <w:t>let name = “Arijit”</w:t>
            </w:r>
          </w:p>
          <w:p w14:paraId="277047CB" w14:textId="77777777" w:rsidR="00074B00" w:rsidRDefault="00074B00" w:rsidP="00074B00">
            <w:r>
              <w:t>if (true) {</w:t>
            </w:r>
          </w:p>
          <w:p w14:paraId="197F0B45" w14:textId="598DF330" w:rsidR="00074B00" w:rsidRDefault="00074B00" w:rsidP="00074B00">
            <w:r>
              <w:t xml:space="preserve">   let name = “Auritra”</w:t>
            </w:r>
          </w:p>
          <w:p w14:paraId="35B74C22" w14:textId="1113B50E" w:rsidR="00074B00" w:rsidRDefault="00074B00" w:rsidP="00074B00">
            <w:r>
              <w:t xml:space="preserve">   if (true) {</w:t>
            </w:r>
          </w:p>
          <w:p w14:paraId="3C158E76" w14:textId="2A963B16" w:rsidR="00074B00" w:rsidRDefault="00074B00" w:rsidP="00074B00">
            <w:r>
              <w:t xml:space="preserve">      console.log(name)</w:t>
            </w:r>
          </w:p>
          <w:p w14:paraId="60658BFD" w14:textId="21213E0E" w:rsidR="00074B00" w:rsidRDefault="00074B00" w:rsidP="00074B00">
            <w:r>
              <w:t xml:space="preserve">   }</w:t>
            </w:r>
          </w:p>
          <w:p w14:paraId="39E00559" w14:textId="77777777" w:rsidR="00074B00" w:rsidRDefault="00074B00" w:rsidP="00074B00">
            <w:r>
              <w:t>}</w:t>
            </w:r>
          </w:p>
          <w:p w14:paraId="6239F269" w14:textId="27AB7350" w:rsidR="00074B00" w:rsidRDefault="00074B00" w:rsidP="00074B00">
            <w:r>
              <w:lastRenderedPageBreak/>
              <w:t>Output: Auritra</w:t>
            </w:r>
          </w:p>
          <w:p w14:paraId="77738074" w14:textId="2513CB6B" w:rsidR="00D41A17" w:rsidRDefault="00D41A17" w:rsidP="00074B00"/>
          <w:p w14:paraId="036F834B" w14:textId="65A7A26B" w:rsidR="00D41A17" w:rsidRDefault="00D41A17" w:rsidP="00074B00">
            <w:r>
              <w:t>5. If a variable is not defined locally, it will search in the parent scope (if any) and if it is not found in the parent scope, it will search in the global scope</w:t>
            </w:r>
            <w:r w:rsidR="006536B7">
              <w:t>. If the variable is not defined there also, it will automatically create a global variable. This is known as global leaking.</w:t>
            </w:r>
          </w:p>
          <w:p w14:paraId="6B0EC181" w14:textId="30225B83" w:rsidR="006536B7" w:rsidRDefault="006536B7" w:rsidP="00074B00"/>
          <w:p w14:paraId="311D8EED" w14:textId="6512C964" w:rsidR="006536B7" w:rsidRDefault="006536B7" w:rsidP="00074B00">
            <w:r>
              <w:t>Example:</w:t>
            </w:r>
          </w:p>
          <w:p w14:paraId="1CC4E6EF" w14:textId="48DC1DFD" w:rsidR="006536B7" w:rsidRDefault="006536B7" w:rsidP="00074B00"/>
          <w:p w14:paraId="704B0052" w14:textId="77777777" w:rsidR="006536B7" w:rsidRDefault="006536B7" w:rsidP="006536B7">
            <w:r>
              <w:t>if (true) {</w:t>
            </w:r>
          </w:p>
          <w:p w14:paraId="3B3B8821" w14:textId="29B7382A" w:rsidR="006536B7" w:rsidRDefault="006536B7" w:rsidP="006536B7">
            <w:r>
              <w:t xml:space="preserve">   if (true) {</w:t>
            </w:r>
          </w:p>
          <w:p w14:paraId="74F27035" w14:textId="46F59AD2" w:rsidR="006536B7" w:rsidRDefault="006536B7" w:rsidP="006536B7">
            <w:r>
              <w:t xml:space="preserve">      name = “Auritra” </w:t>
            </w:r>
          </w:p>
          <w:p w14:paraId="75E22729" w14:textId="77777777" w:rsidR="006536B7" w:rsidRDefault="006536B7" w:rsidP="006536B7">
            <w:r>
              <w:t xml:space="preserve">      console.log(name)</w:t>
            </w:r>
          </w:p>
          <w:p w14:paraId="0005538C" w14:textId="77777777" w:rsidR="006536B7" w:rsidRDefault="006536B7" w:rsidP="006536B7">
            <w:r>
              <w:t xml:space="preserve">   }</w:t>
            </w:r>
          </w:p>
          <w:p w14:paraId="6762DAE1" w14:textId="77777777" w:rsidR="006536B7" w:rsidRDefault="006536B7" w:rsidP="006536B7">
            <w:r>
              <w:t>}</w:t>
            </w:r>
          </w:p>
          <w:p w14:paraId="3F775178" w14:textId="3C9127DE" w:rsidR="006536B7" w:rsidRDefault="006536B7" w:rsidP="006536B7">
            <w:r>
              <w:t>Output: Auritra</w:t>
            </w:r>
          </w:p>
          <w:p w14:paraId="27B341D9" w14:textId="22F1DF46" w:rsidR="006536B7" w:rsidRDefault="006536B7" w:rsidP="006536B7"/>
          <w:p w14:paraId="340F582C" w14:textId="2E0C0F77" w:rsidR="006536B7" w:rsidRDefault="006536B7" w:rsidP="006536B7">
            <w:r>
              <w:t>Here name is not declared using “let” but still the output is “Auritra” instead of an error. This happens due to global leaking.</w:t>
            </w:r>
          </w:p>
          <w:p w14:paraId="3AA5141B" w14:textId="5EC8D4CC" w:rsidR="00074B00" w:rsidRDefault="00074B00" w:rsidP="008600E3"/>
        </w:tc>
      </w:tr>
      <w:tr w:rsidR="000F62FA" w14:paraId="325656C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F47668" w14:textId="2E450B12" w:rsidR="000F62FA" w:rsidRDefault="00AA2781" w:rsidP="005E0134">
            <w:pPr>
              <w:pStyle w:val="ListNumber"/>
            </w:pPr>
            <w:r>
              <w:lastRenderedPageBreak/>
              <w:t>Function without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BAE9D2E" w14:textId="77777777" w:rsidR="0066216C" w:rsidRDefault="0066216C" w:rsidP="008600E3">
            <w:r>
              <w:t>Defining:</w:t>
            </w:r>
          </w:p>
          <w:p w14:paraId="3EE8EA0A" w14:textId="08675063" w:rsidR="0066216C" w:rsidRDefault="0066216C" w:rsidP="008600E3">
            <w:r>
              <w:t>let functionName = function () {</w:t>
            </w:r>
          </w:p>
          <w:p w14:paraId="7E8395C4" w14:textId="5CD6D211" w:rsidR="0066216C" w:rsidRDefault="0066216C" w:rsidP="008600E3">
            <w:r>
              <w:t xml:space="preserve">      console.log (“Hello World”)</w:t>
            </w:r>
          </w:p>
          <w:p w14:paraId="6FA9136D" w14:textId="29C67ECB" w:rsidR="000F62FA" w:rsidRDefault="0066216C" w:rsidP="008600E3">
            <w:r>
              <w:t>}</w:t>
            </w:r>
          </w:p>
          <w:p w14:paraId="3EFAEFA3" w14:textId="77777777" w:rsidR="00AA2781" w:rsidRDefault="00AA2781" w:rsidP="008600E3"/>
          <w:p w14:paraId="38563FF7" w14:textId="377F9F16" w:rsidR="0066216C" w:rsidRDefault="0066216C" w:rsidP="008600E3">
            <w:r>
              <w:t>Calling:</w:t>
            </w:r>
          </w:p>
          <w:p w14:paraId="32585186" w14:textId="77777777" w:rsidR="0066216C" w:rsidRDefault="0066216C" w:rsidP="008600E3">
            <w:r>
              <w:t>functionName ()</w:t>
            </w:r>
          </w:p>
          <w:p w14:paraId="0378D007" w14:textId="77777777" w:rsidR="00AA2781" w:rsidRDefault="00AA2781" w:rsidP="008600E3"/>
          <w:p w14:paraId="01D9D010" w14:textId="77777777" w:rsidR="00AA2781" w:rsidRDefault="00AA2781" w:rsidP="008600E3">
            <w:r>
              <w:t>Output:</w:t>
            </w:r>
          </w:p>
          <w:p w14:paraId="256F1A72" w14:textId="6FD751EA" w:rsidR="00AA2781" w:rsidRDefault="00AA2781" w:rsidP="008600E3">
            <w:r>
              <w:t>Hello World</w:t>
            </w:r>
          </w:p>
        </w:tc>
      </w:tr>
      <w:tr w:rsidR="000F62FA" w14:paraId="296C3932"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743C148" w14:textId="6652F684" w:rsidR="000F62FA" w:rsidRDefault="00AA2781" w:rsidP="005E0134">
            <w:pPr>
              <w:pStyle w:val="ListNumber"/>
            </w:pPr>
            <w:r>
              <w:t>Function with argument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EC5F68B" w14:textId="77777777" w:rsidR="00AA2781" w:rsidRDefault="00AA2781" w:rsidP="008600E3">
            <w:r>
              <w:t>Defining:</w:t>
            </w:r>
          </w:p>
          <w:p w14:paraId="7F651B04" w14:textId="2D44ADA2" w:rsidR="000F62FA" w:rsidRDefault="00AA2781" w:rsidP="008600E3">
            <w:r>
              <w:t>let functionName =function(num) {</w:t>
            </w:r>
          </w:p>
          <w:p w14:paraId="766DE4AF" w14:textId="24613903" w:rsidR="00AA2781" w:rsidRDefault="00AA2781" w:rsidP="008600E3">
            <w:r>
              <w:t xml:space="preserve">       console.log (num)</w:t>
            </w:r>
          </w:p>
          <w:p w14:paraId="5DF59128" w14:textId="3BC81B67" w:rsidR="00AA2781" w:rsidRDefault="00AA2781" w:rsidP="008600E3">
            <w:r>
              <w:t>}</w:t>
            </w:r>
          </w:p>
          <w:p w14:paraId="06D01A6F" w14:textId="77777777" w:rsidR="00AA2781" w:rsidRDefault="00AA2781" w:rsidP="008600E3"/>
          <w:p w14:paraId="7050B900" w14:textId="77777777" w:rsidR="00AA2781" w:rsidRDefault="00AA2781" w:rsidP="008600E3">
            <w:r>
              <w:t>Calling:</w:t>
            </w:r>
          </w:p>
          <w:p w14:paraId="5182AB18" w14:textId="77777777" w:rsidR="00AA2781" w:rsidRDefault="00AA2781" w:rsidP="008600E3">
            <w:r>
              <w:t>functionName(3)</w:t>
            </w:r>
          </w:p>
          <w:p w14:paraId="6E5A870F" w14:textId="77777777" w:rsidR="00AA2781" w:rsidRDefault="00AA2781" w:rsidP="008600E3"/>
          <w:p w14:paraId="1C8BAEC1" w14:textId="77777777" w:rsidR="00AA2781" w:rsidRDefault="00AA2781" w:rsidP="008600E3">
            <w:r>
              <w:t>Output:</w:t>
            </w:r>
          </w:p>
          <w:p w14:paraId="4D5AA4AC" w14:textId="35BBF2AA" w:rsidR="00AA2781" w:rsidRDefault="00AA2781" w:rsidP="008600E3">
            <w:r>
              <w:t>3</w:t>
            </w:r>
          </w:p>
        </w:tc>
      </w:tr>
      <w:tr w:rsidR="000F62FA" w14:paraId="0FD3DC4F"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D2E5EB0" w14:textId="358E17F1" w:rsidR="000F62FA" w:rsidRDefault="00E96AE7" w:rsidP="005E0134">
            <w:pPr>
              <w:pStyle w:val="ListNumber"/>
            </w:pPr>
            <w:r>
              <w:t>Function with return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DC20FD8" w14:textId="7B35C873" w:rsidR="00E96AE7" w:rsidRDefault="00E96AE7" w:rsidP="00E96AE7">
            <w:r>
              <w:t>Defining:</w:t>
            </w:r>
          </w:p>
          <w:p w14:paraId="62DCC00A" w14:textId="01D2598C" w:rsidR="00E96AE7" w:rsidRDefault="00E96AE7" w:rsidP="00E96AE7">
            <w:r>
              <w:t>let squareNumber =function(num) {</w:t>
            </w:r>
          </w:p>
          <w:p w14:paraId="49C036C5" w14:textId="77777777" w:rsidR="00E96AE7" w:rsidRDefault="00E96AE7" w:rsidP="00E96AE7">
            <w:r>
              <w:t xml:space="preserve">      let square = num*num</w:t>
            </w:r>
          </w:p>
          <w:p w14:paraId="6E01F60F" w14:textId="77777777" w:rsidR="00E96AE7" w:rsidRDefault="00E96AE7" w:rsidP="00E96AE7">
            <w:r>
              <w:t xml:space="preserve">      return square</w:t>
            </w:r>
          </w:p>
          <w:p w14:paraId="5C499D20" w14:textId="5957EF11" w:rsidR="00E96AE7" w:rsidRDefault="00E96AE7" w:rsidP="00E96AE7">
            <w:r>
              <w:t>}</w:t>
            </w:r>
          </w:p>
          <w:p w14:paraId="1D7B52CB" w14:textId="1F23F3A4" w:rsidR="00E96AE7" w:rsidRDefault="00E96AE7" w:rsidP="00E96AE7"/>
          <w:p w14:paraId="41468F67" w14:textId="4EAC13BD" w:rsidR="00E96AE7" w:rsidRDefault="00E96AE7" w:rsidP="00E96AE7">
            <w:r>
              <w:t>Calling:</w:t>
            </w:r>
          </w:p>
          <w:p w14:paraId="13E3EE79" w14:textId="77777777" w:rsidR="000F62FA" w:rsidRDefault="00E96AE7" w:rsidP="00E96AE7">
            <w:r>
              <w:t>console.log(squareNumber(3))</w:t>
            </w:r>
          </w:p>
          <w:p w14:paraId="024F73D5" w14:textId="77777777" w:rsidR="00E96AE7" w:rsidRDefault="00E96AE7" w:rsidP="00E96AE7"/>
          <w:p w14:paraId="7C3941E7" w14:textId="77777777" w:rsidR="00E96AE7" w:rsidRDefault="00E96AE7" w:rsidP="00E96AE7">
            <w:r>
              <w:t>Output:</w:t>
            </w:r>
          </w:p>
          <w:p w14:paraId="16F3536B" w14:textId="65B3F2E7" w:rsidR="00E96AE7" w:rsidRDefault="00E96AE7" w:rsidP="00E96AE7">
            <w:r>
              <w:t>9</w:t>
            </w:r>
          </w:p>
        </w:tc>
      </w:tr>
      <w:tr w:rsidR="005E0134" w14:paraId="00069851"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99EA50" w14:textId="7578512E" w:rsidR="005E0134" w:rsidRDefault="007A3E28" w:rsidP="005E0134">
            <w:pPr>
              <w:pStyle w:val="ListNumber"/>
            </w:pPr>
            <w:r>
              <w:lastRenderedPageBreak/>
              <w:t>Objects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95FF269" w14:textId="37CD0F83" w:rsidR="005E0134" w:rsidRDefault="007A3E28" w:rsidP="005E0134">
            <w:r>
              <w:t>Collection of related data of primitive or reference/object data type in form of key-value pair</w:t>
            </w:r>
            <w:r w:rsidR="001B5606">
              <w:t>.</w:t>
            </w:r>
          </w:p>
          <w:p w14:paraId="50D8E789" w14:textId="77777777" w:rsidR="001B5606" w:rsidRDefault="001B5606" w:rsidP="005E0134"/>
          <w:p w14:paraId="2366D013" w14:textId="101EFE8B" w:rsidR="007A3E28" w:rsidRDefault="001B5606" w:rsidP="005E0134">
            <w:r>
              <w:t>Example:</w:t>
            </w:r>
          </w:p>
          <w:p w14:paraId="1017D398" w14:textId="77777777" w:rsidR="001B5606" w:rsidRDefault="001B5606" w:rsidP="005E0134"/>
          <w:p w14:paraId="02862E64" w14:textId="77777777" w:rsidR="007A3E28" w:rsidRDefault="007A3E28" w:rsidP="005E0134">
            <w:r>
              <w:t>let person = {</w:t>
            </w:r>
          </w:p>
          <w:p w14:paraId="216B465F" w14:textId="4D07D225" w:rsidR="007A3E28" w:rsidRDefault="007A3E28" w:rsidP="005E0134">
            <w:r>
              <w:t xml:space="preserve">    </w:t>
            </w:r>
            <w:r w:rsidR="001F6C3D">
              <w:t>n</w:t>
            </w:r>
            <w:r>
              <w:t>ame: “Arijit”,</w:t>
            </w:r>
          </w:p>
          <w:p w14:paraId="4EB6DBA7" w14:textId="1A4B7655" w:rsidR="007A3E28" w:rsidRDefault="007A3E28" w:rsidP="005E0134">
            <w:r>
              <w:t xml:space="preserve">    </w:t>
            </w:r>
            <w:r w:rsidR="001F6C3D">
              <w:t>a</w:t>
            </w:r>
            <w:r>
              <w:t>ge: 37,</w:t>
            </w:r>
          </w:p>
          <w:p w14:paraId="2A7C1B98" w14:textId="2097BC40" w:rsidR="007A3E28" w:rsidRDefault="007A3E28" w:rsidP="005E0134">
            <w:r>
              <w:t xml:space="preserve">    </w:t>
            </w:r>
            <w:r w:rsidR="001F6C3D">
              <w:t>a</w:t>
            </w:r>
            <w:r>
              <w:t>ddress: {</w:t>
            </w:r>
          </w:p>
          <w:p w14:paraId="045CC498" w14:textId="21ECF217" w:rsidR="007A3E28" w:rsidRDefault="007A3E28" w:rsidP="005E0134">
            <w:r>
              <w:t xml:space="preserve">         </w:t>
            </w:r>
            <w:r w:rsidR="001F6C3D">
              <w:t>c</w:t>
            </w:r>
            <w:r>
              <w:t>ountry: “Singapore”,</w:t>
            </w:r>
          </w:p>
          <w:p w14:paraId="01F8D05E" w14:textId="3F135755" w:rsidR="007A3E28" w:rsidRDefault="007A3E28" w:rsidP="005E0134">
            <w:r>
              <w:t xml:space="preserve">         </w:t>
            </w:r>
            <w:r w:rsidR="001F6C3D">
              <w:t>pin</w:t>
            </w:r>
            <w:r>
              <w:t>: 460208</w:t>
            </w:r>
          </w:p>
          <w:p w14:paraId="60A254FB" w14:textId="6EF96E52" w:rsidR="007A3E28" w:rsidRDefault="007A3E28" w:rsidP="005E0134">
            <w:r>
              <w:t xml:space="preserve">    }</w:t>
            </w:r>
          </w:p>
          <w:p w14:paraId="720A3726" w14:textId="0CF29449" w:rsidR="007A3E28" w:rsidRDefault="007A3E28" w:rsidP="005E0134">
            <w:r>
              <w:t>}</w:t>
            </w:r>
          </w:p>
          <w:p w14:paraId="30B27E5D" w14:textId="77777777" w:rsidR="007A3E28" w:rsidRDefault="007A3E28" w:rsidP="005E0134"/>
          <w:p w14:paraId="21641197" w14:textId="77777777" w:rsidR="001F6C3D" w:rsidRDefault="001F6C3D" w:rsidP="005E0134">
            <w:r>
              <w:t>Calling:</w:t>
            </w:r>
          </w:p>
          <w:p w14:paraId="562A7D4F" w14:textId="47CE100D" w:rsidR="001F6C3D" w:rsidRDefault="001F6C3D" w:rsidP="005E0134">
            <w:r>
              <w:t>Console.log(person)</w:t>
            </w:r>
          </w:p>
          <w:p w14:paraId="66A7CBC0" w14:textId="77777777" w:rsidR="001F6C3D" w:rsidRDefault="001F6C3D" w:rsidP="005E0134"/>
          <w:p w14:paraId="52BF070E" w14:textId="77777777" w:rsidR="001F6C3D" w:rsidRDefault="001F6C3D" w:rsidP="001F6C3D">
            <w:r>
              <w:t>Output:</w:t>
            </w:r>
          </w:p>
          <w:p w14:paraId="29AD245F" w14:textId="60950259" w:rsidR="001F6C3D" w:rsidRDefault="001F6C3D" w:rsidP="001F6C3D">
            <w:r>
              <w:t>{ name: “Arijit”, age: 37, address: {country: “Singapore”, pin: 460208}}</w:t>
            </w:r>
          </w:p>
          <w:p w14:paraId="6086A0B5" w14:textId="27D03099" w:rsidR="001F6C3D" w:rsidRDefault="001F6C3D" w:rsidP="001F6C3D"/>
          <w:p w14:paraId="7DB48E44" w14:textId="77777777" w:rsidR="001F6C3D" w:rsidRDefault="001F6C3D" w:rsidP="001F6C3D">
            <w:r>
              <w:t>Calling:</w:t>
            </w:r>
          </w:p>
          <w:p w14:paraId="12C2B0F4" w14:textId="457F5DC8" w:rsidR="001F6C3D" w:rsidRDefault="001F6C3D" w:rsidP="001F6C3D">
            <w:r>
              <w:t>Console.log(person.name)</w:t>
            </w:r>
          </w:p>
          <w:p w14:paraId="520B49FF" w14:textId="77777777" w:rsidR="001F6C3D" w:rsidRDefault="001F6C3D" w:rsidP="001F6C3D"/>
          <w:p w14:paraId="16228ECF" w14:textId="77777777" w:rsidR="001F6C3D" w:rsidRDefault="001F6C3D" w:rsidP="001F6C3D">
            <w:r>
              <w:t>Output:</w:t>
            </w:r>
          </w:p>
          <w:p w14:paraId="46CD6681" w14:textId="241DB969" w:rsidR="001F6C3D" w:rsidRDefault="001F6C3D" w:rsidP="001F6C3D">
            <w:r>
              <w:t>Arijit</w:t>
            </w:r>
          </w:p>
          <w:p w14:paraId="235EAF0A" w14:textId="026DC776" w:rsidR="00300D68" w:rsidRDefault="00300D68" w:rsidP="001F6C3D"/>
          <w:p w14:paraId="7207D202" w14:textId="77777777" w:rsidR="00300D68" w:rsidRDefault="00300D68" w:rsidP="00300D68">
            <w:r>
              <w:t>Calling:</w:t>
            </w:r>
          </w:p>
          <w:p w14:paraId="3110809A" w14:textId="4F65BA7A" w:rsidR="00300D68" w:rsidRDefault="00300D68" w:rsidP="00300D68">
            <w:r>
              <w:t xml:space="preserve">Console.log(`${person.name} is </w:t>
            </w:r>
            <w:r w:rsidR="00CD4481">
              <w:t>${person.age} years old.</w:t>
            </w:r>
            <w:r>
              <w:t>`</w:t>
            </w:r>
            <w:r w:rsidR="00CD4481">
              <w:t>)</w:t>
            </w:r>
          </w:p>
          <w:p w14:paraId="612260BF" w14:textId="77777777" w:rsidR="00300D68" w:rsidRDefault="00300D68" w:rsidP="00300D68"/>
          <w:p w14:paraId="7EE66031" w14:textId="77777777" w:rsidR="00300D68" w:rsidRDefault="00300D68" w:rsidP="00300D68">
            <w:r>
              <w:t>Output:</w:t>
            </w:r>
          </w:p>
          <w:p w14:paraId="6CA138A2" w14:textId="1FD312AD" w:rsidR="001F6C3D" w:rsidRDefault="00300D68" w:rsidP="005E0134">
            <w:r>
              <w:t>Arijit</w:t>
            </w:r>
            <w:r w:rsidR="00CD4481">
              <w:t xml:space="preserve"> is 37 years old.</w:t>
            </w:r>
          </w:p>
        </w:tc>
      </w:tr>
      <w:tr w:rsidR="00AB065C" w14:paraId="51C03B01"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D36F40A" w14:textId="0B4F1C3E" w:rsidR="00AB065C" w:rsidRDefault="00AF0E6D" w:rsidP="005E0134">
            <w:pPr>
              <w:pStyle w:val="ListNumber"/>
            </w:pPr>
            <w:r>
              <w:t xml:space="preserve">Passing </w:t>
            </w:r>
            <w:r w:rsidR="00CD4481">
              <w:t>Objects with</w:t>
            </w:r>
            <w:r>
              <w:t>in</w:t>
            </w:r>
            <w:r w:rsidR="00CD4481">
              <w:t xml:space="preserve"> functions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39AFCB3" w14:textId="77777777" w:rsidR="001B5606" w:rsidRDefault="001B5606" w:rsidP="005E0134">
            <w:r>
              <w:t>Example:</w:t>
            </w:r>
          </w:p>
          <w:p w14:paraId="174D642A" w14:textId="77777777" w:rsidR="001B5606" w:rsidRDefault="001B5606" w:rsidP="005E0134"/>
          <w:p w14:paraId="47F6140D" w14:textId="1BDD63E1" w:rsidR="00AB065C" w:rsidRDefault="001B5606" w:rsidP="005E0134">
            <w:r>
              <w:t>l</w:t>
            </w:r>
            <w:r w:rsidR="00AF0E6D">
              <w:t>et book1 = {</w:t>
            </w:r>
          </w:p>
          <w:p w14:paraId="4051431A" w14:textId="77777777" w:rsidR="00AF0E6D" w:rsidRDefault="00AF0E6D" w:rsidP="005E0134">
            <w:r>
              <w:t xml:space="preserve">   title : “ABC”,</w:t>
            </w:r>
          </w:p>
          <w:p w14:paraId="295A8C8C" w14:textId="77777777" w:rsidR="00AF0E6D" w:rsidRDefault="00AF0E6D" w:rsidP="005E0134">
            <w:r>
              <w:t xml:space="preserve">   author: “Arijit”</w:t>
            </w:r>
          </w:p>
          <w:p w14:paraId="2B1987C8" w14:textId="0EA1273F" w:rsidR="00AF0E6D" w:rsidRDefault="00AF0E6D" w:rsidP="005E0134">
            <w:r>
              <w:t>}</w:t>
            </w:r>
          </w:p>
          <w:p w14:paraId="576B555B" w14:textId="77777777" w:rsidR="00AF0E6D" w:rsidRDefault="00AF0E6D" w:rsidP="005E0134"/>
          <w:p w14:paraId="52E0A520" w14:textId="7F7F5208" w:rsidR="00AF0E6D" w:rsidRDefault="00AF0E6D" w:rsidP="00AF0E6D">
            <w:r>
              <w:t>let book2 = {</w:t>
            </w:r>
          </w:p>
          <w:p w14:paraId="0F2BAF58" w14:textId="1041D226" w:rsidR="00AF0E6D" w:rsidRDefault="00AF0E6D" w:rsidP="00AF0E6D">
            <w:r>
              <w:t xml:space="preserve">   title : “XYZ”,</w:t>
            </w:r>
          </w:p>
          <w:p w14:paraId="19F279F8" w14:textId="6E3FEF9F" w:rsidR="00AF0E6D" w:rsidRDefault="00AF0E6D" w:rsidP="00AF0E6D">
            <w:r>
              <w:t xml:space="preserve">   author: “Auritra”</w:t>
            </w:r>
          </w:p>
          <w:p w14:paraId="063DDF03" w14:textId="527AF70A" w:rsidR="00AF0E6D" w:rsidRDefault="00AF0E6D" w:rsidP="00AF0E6D">
            <w:r>
              <w:t>}</w:t>
            </w:r>
          </w:p>
          <w:p w14:paraId="52641778" w14:textId="64E53274" w:rsidR="00AF0E6D" w:rsidRDefault="00AF0E6D" w:rsidP="00AF0E6D"/>
          <w:p w14:paraId="47CD8081" w14:textId="6B1DA8FF" w:rsidR="00AF0E6D" w:rsidRDefault="00AF0E6D" w:rsidP="00AF0E6D">
            <w:r>
              <w:t>let getDetails = function(book) {</w:t>
            </w:r>
          </w:p>
          <w:p w14:paraId="4704C2D0" w14:textId="7EDC3D8C" w:rsidR="00AF0E6D" w:rsidRDefault="00AF0E6D" w:rsidP="00AF0E6D">
            <w:r>
              <w:t xml:space="preserve">   console.log(`${book.title} by ${book.author}`)</w:t>
            </w:r>
          </w:p>
          <w:p w14:paraId="5978CD0D" w14:textId="48CF8328" w:rsidR="00AF0E6D" w:rsidRDefault="00AF0E6D" w:rsidP="00AF0E6D">
            <w:r>
              <w:t>}</w:t>
            </w:r>
          </w:p>
          <w:p w14:paraId="5BE75E96" w14:textId="56247E27" w:rsidR="00AF0E6D" w:rsidRDefault="00AF0E6D" w:rsidP="00AF0E6D"/>
          <w:p w14:paraId="510879F4" w14:textId="173767D4" w:rsidR="00AF0E6D" w:rsidRDefault="00AF0E6D" w:rsidP="00AF0E6D">
            <w:r>
              <w:t>Calling:</w:t>
            </w:r>
          </w:p>
          <w:p w14:paraId="4396F420" w14:textId="62322F60" w:rsidR="00AF0E6D" w:rsidRDefault="00AF0E6D" w:rsidP="00AF0E6D">
            <w:r>
              <w:t>getDetails(book1)</w:t>
            </w:r>
          </w:p>
          <w:p w14:paraId="3A50581B" w14:textId="02CD2FCD" w:rsidR="00AF0E6D" w:rsidRDefault="00AF0E6D" w:rsidP="00AF0E6D">
            <w:r>
              <w:t>getDetails(book2)</w:t>
            </w:r>
          </w:p>
          <w:p w14:paraId="14AF6FBE" w14:textId="295E7C35" w:rsidR="00AF0E6D" w:rsidRDefault="00AF0E6D" w:rsidP="00AF0E6D"/>
          <w:p w14:paraId="28CFBFDE" w14:textId="28635565" w:rsidR="00AF0E6D" w:rsidRDefault="00AF0E6D" w:rsidP="00AF0E6D">
            <w:r>
              <w:t>Output:</w:t>
            </w:r>
          </w:p>
          <w:p w14:paraId="05CFD764" w14:textId="0DD26A3C" w:rsidR="00AF0E6D" w:rsidRDefault="00AC6471" w:rsidP="00AF0E6D">
            <w:r>
              <w:t>ABC by Arijit</w:t>
            </w:r>
          </w:p>
          <w:p w14:paraId="503D10F4" w14:textId="7F8042F9" w:rsidR="00AF0E6D" w:rsidRDefault="00AC6471" w:rsidP="005E0134">
            <w:r>
              <w:t>XYZ by Auritr</w:t>
            </w:r>
            <w:r w:rsidR="00800DDD">
              <w:t>a</w:t>
            </w:r>
          </w:p>
        </w:tc>
      </w:tr>
      <w:tr w:rsidR="00800DDD" w14:paraId="046A852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E4333AF" w14:textId="3E47DC6D" w:rsidR="00800DDD" w:rsidRDefault="00800DDD" w:rsidP="005E0134">
            <w:pPr>
              <w:pStyle w:val="ListNumber"/>
            </w:pPr>
            <w:r>
              <w:lastRenderedPageBreak/>
              <w:t>Functions returning Object</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43C7DCA" w14:textId="77777777" w:rsidR="00CD78A9" w:rsidRDefault="00CD78A9" w:rsidP="00800DDD">
            <w:r>
              <w:t>Example1:</w:t>
            </w:r>
          </w:p>
          <w:p w14:paraId="72AFFB61" w14:textId="77777777" w:rsidR="00CD78A9" w:rsidRDefault="00CD78A9" w:rsidP="00800DDD"/>
          <w:p w14:paraId="6C8784C9" w14:textId="2FB29FFA" w:rsidR="00800DDD" w:rsidRDefault="00800DDD" w:rsidP="00800DDD">
            <w:r>
              <w:t>let book1 = {</w:t>
            </w:r>
          </w:p>
          <w:p w14:paraId="25FE176B" w14:textId="77777777" w:rsidR="00800DDD" w:rsidRDefault="00800DDD" w:rsidP="00800DDD">
            <w:r>
              <w:t xml:space="preserve">   title : “ABC”,</w:t>
            </w:r>
          </w:p>
          <w:p w14:paraId="1FD53C37" w14:textId="1065D723" w:rsidR="00800DDD" w:rsidRDefault="00800DDD" w:rsidP="00800DDD">
            <w:r>
              <w:t xml:space="preserve">   author: “Arijit”</w:t>
            </w:r>
            <w:r w:rsidR="001B5606">
              <w:t>,</w:t>
            </w:r>
          </w:p>
          <w:p w14:paraId="2DFB16A2" w14:textId="32058317" w:rsidR="001B5606" w:rsidRDefault="001B5606" w:rsidP="00800DDD">
            <w:r>
              <w:t xml:space="preserve">   page: 100</w:t>
            </w:r>
          </w:p>
          <w:p w14:paraId="3D1B37FA" w14:textId="77777777" w:rsidR="001B5606" w:rsidRDefault="001B5606" w:rsidP="00800DDD"/>
          <w:p w14:paraId="5273C360" w14:textId="77777777" w:rsidR="00800DDD" w:rsidRDefault="00800DDD" w:rsidP="00800DDD">
            <w:r>
              <w:t>}</w:t>
            </w:r>
          </w:p>
          <w:p w14:paraId="3E1B18F6" w14:textId="77777777" w:rsidR="00800DDD" w:rsidRDefault="00800DDD" w:rsidP="00800DDD"/>
          <w:p w14:paraId="30995C1A" w14:textId="77777777" w:rsidR="00800DDD" w:rsidRDefault="00800DDD" w:rsidP="00800DDD">
            <w:r>
              <w:t>let book2 = {</w:t>
            </w:r>
          </w:p>
          <w:p w14:paraId="066F16E8" w14:textId="77777777" w:rsidR="00800DDD" w:rsidRDefault="00800DDD" w:rsidP="00800DDD">
            <w:r>
              <w:t xml:space="preserve">   title : “XYZ”,</w:t>
            </w:r>
          </w:p>
          <w:p w14:paraId="6ECE845E" w14:textId="6FAC0E56" w:rsidR="00800DDD" w:rsidRDefault="00800DDD" w:rsidP="00800DDD">
            <w:r>
              <w:t xml:space="preserve">   author: “Auritra”</w:t>
            </w:r>
            <w:r w:rsidR="001B5606">
              <w:t>,</w:t>
            </w:r>
          </w:p>
          <w:p w14:paraId="36AEDB79" w14:textId="049DDF9F" w:rsidR="001B5606" w:rsidRDefault="001B5606" w:rsidP="00800DDD">
            <w:r>
              <w:t xml:space="preserve">   page: 200</w:t>
            </w:r>
          </w:p>
          <w:p w14:paraId="03B8EBEF" w14:textId="77777777" w:rsidR="00800DDD" w:rsidRDefault="00800DDD" w:rsidP="00800DDD">
            <w:r>
              <w:t>}</w:t>
            </w:r>
          </w:p>
          <w:p w14:paraId="683FE4F2" w14:textId="77777777" w:rsidR="00800DDD" w:rsidRDefault="00800DDD" w:rsidP="00800DDD"/>
          <w:p w14:paraId="763F0FCC" w14:textId="77777777" w:rsidR="00800DDD" w:rsidRDefault="00800DDD" w:rsidP="00800DDD">
            <w:r>
              <w:t>let getDetails = function(book) {</w:t>
            </w:r>
          </w:p>
          <w:p w14:paraId="3971E8DA" w14:textId="77777777" w:rsidR="001B5606" w:rsidRDefault="00800DDD" w:rsidP="00800DDD">
            <w:r>
              <w:t xml:space="preserve">   return</w:t>
            </w:r>
            <w:r w:rsidR="001B5606">
              <w:t xml:space="preserve"> {</w:t>
            </w:r>
          </w:p>
          <w:p w14:paraId="6C4DF6EC" w14:textId="0A241C1D" w:rsidR="00800DDD" w:rsidRDefault="001B5606" w:rsidP="00800DDD">
            <w:r>
              <w:t xml:space="preserve">       details:</w:t>
            </w:r>
            <w:r w:rsidR="00800DDD">
              <w:t>`${book.title} by ${book.author}`</w:t>
            </w:r>
          </w:p>
          <w:p w14:paraId="265738B0" w14:textId="379885AB" w:rsidR="001B5606" w:rsidRDefault="001B5606" w:rsidP="00800DDD">
            <w:r>
              <w:t xml:space="preserve">       pageCount : `The ${book.title} is ${book.page} pages long`</w:t>
            </w:r>
          </w:p>
          <w:p w14:paraId="714CBFB8" w14:textId="0D30CA30" w:rsidR="001B5606" w:rsidRDefault="001B5606" w:rsidP="00800DDD">
            <w:r>
              <w:t xml:space="preserve">   }</w:t>
            </w:r>
          </w:p>
          <w:p w14:paraId="0606B8A5" w14:textId="77777777" w:rsidR="00800DDD" w:rsidRDefault="00800DDD" w:rsidP="00800DDD">
            <w:r>
              <w:t>}</w:t>
            </w:r>
          </w:p>
          <w:p w14:paraId="4AE63DA0" w14:textId="77777777" w:rsidR="00800DDD" w:rsidRDefault="00800DDD" w:rsidP="00800DDD"/>
          <w:p w14:paraId="7DD6F8FD" w14:textId="77777777" w:rsidR="00800DDD" w:rsidRDefault="00800DDD" w:rsidP="00800DDD">
            <w:r>
              <w:t>Calling:</w:t>
            </w:r>
          </w:p>
          <w:p w14:paraId="171899AE" w14:textId="655AD3AF" w:rsidR="00800DDD" w:rsidRDefault="001B5606" w:rsidP="00800DDD">
            <w:r>
              <w:t>console.log(getDetails(book1))</w:t>
            </w:r>
          </w:p>
          <w:p w14:paraId="25CC698D" w14:textId="77777777" w:rsidR="00800DDD" w:rsidRDefault="00800DDD" w:rsidP="00800DDD"/>
          <w:p w14:paraId="2DFA08AF" w14:textId="77777777" w:rsidR="00800DDD" w:rsidRDefault="00800DDD" w:rsidP="00800DDD">
            <w:r>
              <w:t>Output:</w:t>
            </w:r>
          </w:p>
          <w:p w14:paraId="6F027B8C" w14:textId="28518CB2" w:rsidR="00800DDD" w:rsidRDefault="001B5606" w:rsidP="00800DDD">
            <w:r>
              <w:t xml:space="preserve">{ details: </w:t>
            </w:r>
            <w:r w:rsidR="00800DDD">
              <w:t>ABC by Arijit</w:t>
            </w:r>
            <w:r>
              <w:t>, pageCount: The ABC</w:t>
            </w:r>
            <w:r w:rsidR="00800DDD">
              <w:t xml:space="preserve"> </w:t>
            </w:r>
            <w:r>
              <w:t>is 100 pages long.}</w:t>
            </w:r>
          </w:p>
          <w:p w14:paraId="5B8F5457" w14:textId="24A378FB" w:rsidR="00CD78A9" w:rsidRDefault="00CD78A9" w:rsidP="00800DDD"/>
          <w:p w14:paraId="2E9F7D44" w14:textId="3D34813F" w:rsidR="00CD78A9" w:rsidRDefault="00CD78A9" w:rsidP="00CD78A9">
            <w:r>
              <w:t>Example2:</w:t>
            </w:r>
          </w:p>
          <w:p w14:paraId="37955965" w14:textId="77777777" w:rsidR="00CD78A9" w:rsidRDefault="00CD78A9" w:rsidP="00CD78A9"/>
          <w:p w14:paraId="77933A4D" w14:textId="77777777" w:rsidR="00CD78A9" w:rsidRDefault="00CD78A9" w:rsidP="00CD78A9">
            <w:r>
              <w:t>let book1 = {</w:t>
            </w:r>
          </w:p>
          <w:p w14:paraId="6630882B" w14:textId="77777777" w:rsidR="00CD78A9" w:rsidRDefault="00CD78A9" w:rsidP="00CD78A9">
            <w:r>
              <w:t xml:space="preserve">   title : “ABC”,</w:t>
            </w:r>
          </w:p>
          <w:p w14:paraId="6EE4BE8C" w14:textId="77777777" w:rsidR="00CD78A9" w:rsidRDefault="00CD78A9" w:rsidP="00CD78A9">
            <w:r>
              <w:t xml:space="preserve">   author: “Arijit”,</w:t>
            </w:r>
          </w:p>
          <w:p w14:paraId="586EF466" w14:textId="77777777" w:rsidR="00CD78A9" w:rsidRDefault="00CD78A9" w:rsidP="00CD78A9">
            <w:r>
              <w:t xml:space="preserve">   page: 100</w:t>
            </w:r>
          </w:p>
          <w:p w14:paraId="33A2CA7E" w14:textId="77777777" w:rsidR="00CD78A9" w:rsidRDefault="00CD78A9" w:rsidP="00CD78A9"/>
          <w:p w14:paraId="073F0AA9" w14:textId="77777777" w:rsidR="00CD78A9" w:rsidRDefault="00CD78A9" w:rsidP="00CD78A9">
            <w:r>
              <w:t>}</w:t>
            </w:r>
          </w:p>
          <w:p w14:paraId="1888A26E" w14:textId="77777777" w:rsidR="00CD78A9" w:rsidRDefault="00CD78A9" w:rsidP="00CD78A9"/>
          <w:p w14:paraId="4CCC0FCE" w14:textId="77777777" w:rsidR="00CD78A9" w:rsidRDefault="00CD78A9" w:rsidP="00CD78A9">
            <w:r>
              <w:t>let book2 = {</w:t>
            </w:r>
          </w:p>
          <w:p w14:paraId="4B87345E" w14:textId="77777777" w:rsidR="00CD78A9" w:rsidRDefault="00CD78A9" w:rsidP="00CD78A9">
            <w:r>
              <w:t xml:space="preserve">   title : “XYZ”,</w:t>
            </w:r>
          </w:p>
          <w:p w14:paraId="1CF0CE85" w14:textId="77777777" w:rsidR="00CD78A9" w:rsidRDefault="00CD78A9" w:rsidP="00CD78A9">
            <w:r>
              <w:t xml:space="preserve">   author: “Auritra”,</w:t>
            </w:r>
          </w:p>
          <w:p w14:paraId="5D2F8C05" w14:textId="77777777" w:rsidR="00CD78A9" w:rsidRDefault="00CD78A9" w:rsidP="00CD78A9">
            <w:r>
              <w:t xml:space="preserve">   page: 200</w:t>
            </w:r>
          </w:p>
          <w:p w14:paraId="041B9581" w14:textId="77777777" w:rsidR="00CD78A9" w:rsidRDefault="00CD78A9" w:rsidP="00CD78A9">
            <w:r>
              <w:t>}</w:t>
            </w:r>
          </w:p>
          <w:p w14:paraId="314328BE" w14:textId="77777777" w:rsidR="00CD78A9" w:rsidRDefault="00CD78A9" w:rsidP="00CD78A9"/>
          <w:p w14:paraId="787EC14F" w14:textId="77777777" w:rsidR="00CD78A9" w:rsidRDefault="00CD78A9" w:rsidP="00CD78A9">
            <w:r>
              <w:t>let getDetails = function(book) {</w:t>
            </w:r>
          </w:p>
          <w:p w14:paraId="31CAEE0F" w14:textId="77777777" w:rsidR="00CD78A9" w:rsidRDefault="00CD78A9" w:rsidP="00CD78A9">
            <w:r>
              <w:t xml:space="preserve">   return {</w:t>
            </w:r>
          </w:p>
          <w:p w14:paraId="511B80C0" w14:textId="77777777" w:rsidR="00CD78A9" w:rsidRDefault="00CD78A9" w:rsidP="00CD78A9">
            <w:r>
              <w:t xml:space="preserve">       details:`${book.title} by ${book.author}`</w:t>
            </w:r>
          </w:p>
          <w:p w14:paraId="272734A5" w14:textId="77777777" w:rsidR="00CD78A9" w:rsidRDefault="00CD78A9" w:rsidP="00CD78A9">
            <w:r>
              <w:t xml:space="preserve">       pageCount : `The ${book.title} is ${book.page} pages long`</w:t>
            </w:r>
          </w:p>
          <w:p w14:paraId="261B7130" w14:textId="77777777" w:rsidR="00CD78A9" w:rsidRDefault="00CD78A9" w:rsidP="00CD78A9">
            <w:r>
              <w:t xml:space="preserve">   }</w:t>
            </w:r>
          </w:p>
          <w:p w14:paraId="05D210B6" w14:textId="77777777" w:rsidR="00CD78A9" w:rsidRDefault="00CD78A9" w:rsidP="00CD78A9">
            <w:r>
              <w:t>}</w:t>
            </w:r>
          </w:p>
          <w:p w14:paraId="66D7DA86" w14:textId="77777777" w:rsidR="00CD78A9" w:rsidRDefault="00CD78A9" w:rsidP="00CD78A9"/>
          <w:p w14:paraId="01E740AB" w14:textId="224F2DCC" w:rsidR="00CD78A9" w:rsidRDefault="00CD78A9" w:rsidP="00CD78A9">
            <w:r>
              <w:t>Calling:</w:t>
            </w:r>
          </w:p>
          <w:p w14:paraId="529CB1C4" w14:textId="02C7750A" w:rsidR="00CD78A9" w:rsidRDefault="00CD78A9" w:rsidP="00CD78A9">
            <w:r>
              <w:t xml:space="preserve">let </w:t>
            </w:r>
            <w:r w:rsidR="000D1AA9">
              <w:t>book1Summary</w:t>
            </w:r>
            <w:r>
              <w:t>= getDetails(book1)</w:t>
            </w:r>
          </w:p>
          <w:p w14:paraId="1FA88882" w14:textId="275BFD56" w:rsidR="00CD78A9" w:rsidRDefault="00CD78A9" w:rsidP="00CD78A9">
            <w:r>
              <w:t>console.log(</w:t>
            </w:r>
            <w:r w:rsidR="000D1AA9">
              <w:t>book1Summary</w:t>
            </w:r>
            <w:r>
              <w:t>.pageCount)</w:t>
            </w:r>
          </w:p>
          <w:p w14:paraId="1F89B966" w14:textId="77777777" w:rsidR="00CD78A9" w:rsidRDefault="00CD78A9" w:rsidP="00CD78A9"/>
          <w:p w14:paraId="019A4431" w14:textId="77777777" w:rsidR="00CD78A9" w:rsidRDefault="00CD78A9" w:rsidP="00CD78A9">
            <w:r>
              <w:t>Output:</w:t>
            </w:r>
          </w:p>
          <w:p w14:paraId="2322AD99" w14:textId="76963946" w:rsidR="00800DDD" w:rsidRDefault="00CD78A9" w:rsidP="005E0134">
            <w:r>
              <w:lastRenderedPageBreak/>
              <w:t>The ABC is 100 pages long.</w:t>
            </w:r>
          </w:p>
        </w:tc>
      </w:tr>
      <w:tr w:rsidR="00800DDD" w14:paraId="45E2A70B"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18B3E7" w14:textId="5A6EDAAB" w:rsidR="00800DDD" w:rsidRDefault="00C529A0" w:rsidP="005E0134">
            <w:pPr>
              <w:pStyle w:val="ListNumber"/>
            </w:pPr>
            <w:r>
              <w:lastRenderedPageBreak/>
              <w:t>Functions as an attribute of an Object/ Object Methods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2A26505" w14:textId="77777777" w:rsidR="00800DDD" w:rsidRDefault="00C529A0" w:rsidP="005E0134">
            <w:r>
              <w:t>A method is just a object property whose value/attribute is a function.</w:t>
            </w:r>
          </w:p>
          <w:p w14:paraId="515E090D" w14:textId="77777777" w:rsidR="00304240" w:rsidRDefault="00304240" w:rsidP="005E0134"/>
          <w:p w14:paraId="49BB7A11" w14:textId="77777777" w:rsidR="00304240" w:rsidRDefault="00304240" w:rsidP="005E0134">
            <w:r>
              <w:t>Example:</w:t>
            </w:r>
          </w:p>
          <w:p w14:paraId="09A71ECE" w14:textId="77777777" w:rsidR="00304240" w:rsidRDefault="00304240" w:rsidP="005E0134"/>
          <w:p w14:paraId="2F2BEEA4" w14:textId="77777777" w:rsidR="00304240" w:rsidRDefault="00304240" w:rsidP="005E0134">
            <w:r>
              <w:t>let restaurant = {</w:t>
            </w:r>
          </w:p>
          <w:p w14:paraId="61558101" w14:textId="77777777" w:rsidR="00304240" w:rsidRDefault="00304240" w:rsidP="005E0134">
            <w:r>
              <w:t xml:space="preserve">   name: “ABC”,</w:t>
            </w:r>
          </w:p>
          <w:p w14:paraId="6D9F6C65" w14:textId="47A7C016" w:rsidR="00304240" w:rsidRDefault="00304240" w:rsidP="005E0134">
            <w:r>
              <w:t xml:space="preserve">   capacity: 100,</w:t>
            </w:r>
          </w:p>
          <w:p w14:paraId="35182259" w14:textId="11E00B55" w:rsidR="00304240" w:rsidRDefault="00304240" w:rsidP="005E0134">
            <w:r>
              <w:t xml:space="preserve">   guestCount: </w:t>
            </w:r>
            <w:r w:rsidR="007E0589">
              <w:t>100</w:t>
            </w:r>
            <w:r>
              <w:t>,</w:t>
            </w:r>
          </w:p>
          <w:p w14:paraId="486AA87D" w14:textId="3E27C350" w:rsidR="00304240" w:rsidRDefault="00304240" w:rsidP="005E0134">
            <w:r>
              <w:t xml:space="preserve">   checkAvailability: function(partySize)</w:t>
            </w:r>
            <w:r w:rsidR="000147F1">
              <w:t xml:space="preserve"> </w:t>
            </w:r>
            <w:r>
              <w:t>{</w:t>
            </w:r>
          </w:p>
          <w:p w14:paraId="5EF49681" w14:textId="77777777" w:rsidR="00304240" w:rsidRDefault="00304240" w:rsidP="005E0134">
            <w:r>
              <w:t xml:space="preserve">       let seatsAvailable = this.capacity-this.guestCount</w:t>
            </w:r>
          </w:p>
          <w:p w14:paraId="0DA80033" w14:textId="5E2729C2" w:rsidR="00304240" w:rsidRDefault="00304240" w:rsidP="005E0134">
            <w:r>
              <w:t xml:space="preserve">       return seatsAvailable</w:t>
            </w:r>
            <w:r w:rsidR="007E0589">
              <w:t>&gt;=</w:t>
            </w:r>
            <w:r>
              <w:t>partySize</w:t>
            </w:r>
          </w:p>
          <w:p w14:paraId="0BDED5B9" w14:textId="5952D121" w:rsidR="00304240" w:rsidRDefault="00304240" w:rsidP="005E0134">
            <w:r>
              <w:t xml:space="preserve">   }</w:t>
            </w:r>
          </w:p>
          <w:p w14:paraId="592DC258" w14:textId="5B49B771" w:rsidR="00304240" w:rsidRDefault="00304240" w:rsidP="005E0134">
            <w:r>
              <w:t>}</w:t>
            </w:r>
          </w:p>
          <w:p w14:paraId="360F417E" w14:textId="1EFB5A60" w:rsidR="00304240" w:rsidRDefault="00304240" w:rsidP="005E0134"/>
          <w:p w14:paraId="2BC6E101" w14:textId="4FDF8A21" w:rsidR="00304240" w:rsidRDefault="00304240" w:rsidP="005E0134">
            <w:r>
              <w:t>let status = restaurant.checkAvailability(4)</w:t>
            </w:r>
          </w:p>
          <w:p w14:paraId="2AC717A6" w14:textId="5EFFCA7E" w:rsidR="00304240" w:rsidRDefault="00304240" w:rsidP="005E0134">
            <w:r>
              <w:t>console.log(status)</w:t>
            </w:r>
          </w:p>
          <w:p w14:paraId="16083345" w14:textId="53A39C55" w:rsidR="00C8143B" w:rsidRDefault="00C8143B" w:rsidP="005E0134"/>
          <w:p w14:paraId="46B1408C" w14:textId="31DB927D" w:rsidR="00C8143B" w:rsidRDefault="00C8143B" w:rsidP="005E0134">
            <w:r>
              <w:t>Output:</w:t>
            </w:r>
          </w:p>
          <w:p w14:paraId="4F8F8D57" w14:textId="644FCC7C" w:rsidR="00C8143B" w:rsidRDefault="00C8143B" w:rsidP="005E0134">
            <w:r>
              <w:t>True</w:t>
            </w:r>
          </w:p>
          <w:p w14:paraId="64649A78" w14:textId="0286DD3E" w:rsidR="00C8143B" w:rsidRDefault="00C8143B" w:rsidP="005E0134"/>
          <w:p w14:paraId="0AE2395E" w14:textId="5DC52CD7" w:rsidR="00C8143B" w:rsidRDefault="00C8143B" w:rsidP="005E0134">
            <w:r>
              <w:t>Note:</w:t>
            </w:r>
          </w:p>
          <w:p w14:paraId="70562A6A" w14:textId="2861D243" w:rsidR="00C8143B" w:rsidRDefault="007E0589" w:rsidP="005E0134">
            <w:r>
              <w:t>“t</w:t>
            </w:r>
            <w:r w:rsidR="00C8143B">
              <w:t>his</w:t>
            </w:r>
            <w:r>
              <w:t>.”</w:t>
            </w:r>
            <w:r w:rsidR="00C8143B">
              <w:t xml:space="preserve"> inside the checkAvailability function refers to the object restaurant.</w:t>
            </w:r>
          </w:p>
          <w:p w14:paraId="18BA808F" w14:textId="011C693E" w:rsidR="00304240" w:rsidRDefault="00304240" w:rsidP="005E0134"/>
        </w:tc>
      </w:tr>
      <w:tr w:rsidR="00800DDD" w14:paraId="19C30CE7"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1EA09EF" w14:textId="27710652" w:rsidR="00800DDD" w:rsidRDefault="004C0426" w:rsidP="005E0134">
            <w:pPr>
              <w:pStyle w:val="ListNumber"/>
            </w:pPr>
            <w:r>
              <w:t>Array</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A8C0C5C" w14:textId="5ADF1294" w:rsidR="00800DDD" w:rsidRDefault="004C0426" w:rsidP="005E0134">
            <w:r w:rsidRPr="004C0426">
              <w:t>JavaScript arrays are used to store multiple values in a single variable.</w:t>
            </w:r>
          </w:p>
        </w:tc>
      </w:tr>
      <w:tr w:rsidR="002C023B" w14:paraId="1AC025DC"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F611ECF" w14:textId="25CF37F1" w:rsidR="002C023B" w:rsidRDefault="002C023B" w:rsidP="005E0134">
            <w:pPr>
              <w:pStyle w:val="ListNumber"/>
            </w:pPr>
            <w:r>
              <w:t>Array properties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BE7E81B" w14:textId="5CB8AA6C" w:rsidR="002C023B" w:rsidRPr="004C0426" w:rsidRDefault="002C023B" w:rsidP="005E0134">
            <w:r>
              <w:t>1.arrayName.length – Returns/set the array length.</w:t>
            </w:r>
          </w:p>
        </w:tc>
      </w:tr>
      <w:tr w:rsidR="00800DDD" w14:paraId="53DB74E5"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EE294E4" w14:textId="2E435F83" w:rsidR="00800DDD" w:rsidRDefault="004C0426" w:rsidP="005E0134">
            <w:pPr>
              <w:pStyle w:val="ListNumber"/>
            </w:pPr>
            <w:r>
              <w:t xml:space="preserve">Array </w:t>
            </w:r>
            <w:r w:rsidR="002C023B">
              <w:t xml:space="preserve">manipulating </w:t>
            </w:r>
            <w:r>
              <w:t>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6666FD7" w14:textId="42983559" w:rsidR="00800DDD" w:rsidRDefault="004C0426" w:rsidP="005E0134">
            <w:r>
              <w:t xml:space="preserve">1. arrayName.toString() </w:t>
            </w:r>
            <w:r w:rsidR="00184837">
              <w:t xml:space="preserve">– </w:t>
            </w:r>
            <w:r>
              <w:t>C</w:t>
            </w:r>
            <w:r w:rsidRPr="004C0426">
              <w:t>onverts an array to a string of (comma separated) array values.</w:t>
            </w:r>
          </w:p>
          <w:p w14:paraId="7A2D1BF1" w14:textId="77777777" w:rsidR="00A264E1" w:rsidRDefault="00A264E1" w:rsidP="005E0134"/>
          <w:p w14:paraId="6A0698AA" w14:textId="437180F7" w:rsidR="00A264E1" w:rsidRDefault="004C0426" w:rsidP="005E0134">
            <w:r>
              <w:t>2. arrayName.join(</w:t>
            </w:r>
            <w:r w:rsidR="00A264E1">
              <w:t>“</w:t>
            </w:r>
            <w:r w:rsidR="002C023B">
              <w:pgNum/>
            </w:r>
            <w:r w:rsidR="002C023B">
              <w:t>eparator</w:t>
            </w:r>
            <w:r w:rsidR="00A264E1">
              <w:t>”</w:t>
            </w:r>
            <w:r>
              <w:t>)</w:t>
            </w:r>
            <w:r w:rsidR="00184837">
              <w:t xml:space="preserve"> – J</w:t>
            </w:r>
            <w:r w:rsidR="00A264E1" w:rsidRPr="00A264E1">
              <w:t>oins all array elements into a string</w:t>
            </w:r>
            <w:r w:rsidR="00A264E1">
              <w:t xml:space="preserve"> and </w:t>
            </w:r>
            <w:r w:rsidR="00A264E1" w:rsidRPr="00A264E1">
              <w:t>in addition you can specify the separator</w:t>
            </w:r>
            <w:r w:rsidR="00A264E1">
              <w:t>. Seperator can be “*”, “,”, “/’, “:” etc</w:t>
            </w:r>
          </w:p>
          <w:p w14:paraId="6E3AD3F6" w14:textId="77777777" w:rsidR="00184837" w:rsidRDefault="00184837" w:rsidP="005E0134"/>
          <w:p w14:paraId="4C2A4805" w14:textId="66E8F4D5" w:rsidR="00184837" w:rsidRDefault="00A264E1" w:rsidP="005E0134">
            <w:r>
              <w:t>3.</w:t>
            </w:r>
            <w:r w:rsidR="00184837">
              <w:t xml:space="preserve"> arrayName.pop() – R</w:t>
            </w:r>
            <w:r w:rsidR="00184837" w:rsidRPr="00184837">
              <w:t>emoves the last element from an array</w:t>
            </w:r>
            <w:r w:rsidR="001F60AE">
              <w:t>. R</w:t>
            </w:r>
            <w:r w:rsidR="001F60AE" w:rsidRPr="001F60AE">
              <w:t xml:space="preserve">eturns the value that was </w:t>
            </w:r>
            <w:r w:rsidR="002C023B">
              <w:t>“</w:t>
            </w:r>
            <w:r w:rsidR="001F60AE" w:rsidRPr="001F60AE">
              <w:t>popped out</w:t>
            </w:r>
            <w:r w:rsidR="002C023B">
              <w:t>”</w:t>
            </w:r>
            <w:r w:rsidR="001F60AE">
              <w:t xml:space="preserve">. </w:t>
            </w:r>
          </w:p>
          <w:p w14:paraId="32D1CD07" w14:textId="77777777" w:rsidR="00184837" w:rsidRDefault="00184837" w:rsidP="005E0134"/>
          <w:p w14:paraId="2152CE3C" w14:textId="0F646193" w:rsidR="00A264E1" w:rsidRDefault="00184837" w:rsidP="005E0134">
            <w:r>
              <w:t>4. arrayName.push() – Adds</w:t>
            </w:r>
            <w:r w:rsidRPr="00184837">
              <w:t xml:space="preserve"> a new element to an array (at the end)</w:t>
            </w:r>
            <w:r w:rsidR="001F60AE">
              <w:t xml:space="preserve">. </w:t>
            </w:r>
            <w:r w:rsidR="001F60AE" w:rsidRPr="001F60AE">
              <w:t>Returns the new array length.</w:t>
            </w:r>
            <w:r>
              <w:br/>
            </w:r>
          </w:p>
          <w:p w14:paraId="196B7BED" w14:textId="1D80B6FE" w:rsidR="00184837" w:rsidRDefault="00E92451" w:rsidP="005E0134">
            <w:r>
              <w:t>5. arrayName.shift() – R</w:t>
            </w:r>
            <w:r w:rsidRPr="00E92451">
              <w:t xml:space="preserve">emoves the first array element and </w:t>
            </w:r>
            <w:r w:rsidR="002C023B">
              <w:t>“</w:t>
            </w:r>
            <w:r w:rsidRPr="00E92451">
              <w:t>shifts</w:t>
            </w:r>
            <w:r w:rsidR="002C023B">
              <w:t>”</w:t>
            </w:r>
            <w:r w:rsidRPr="00E92451">
              <w:t xml:space="preserve"> all other elements to a lower index.</w:t>
            </w:r>
            <w:r w:rsidR="001F60AE">
              <w:t xml:space="preserve"> R</w:t>
            </w:r>
            <w:r w:rsidR="001F60AE" w:rsidRPr="001F60AE">
              <w:t xml:space="preserve">eturns the string that was </w:t>
            </w:r>
            <w:r w:rsidR="002C023B">
              <w:t>“</w:t>
            </w:r>
            <w:r w:rsidR="001F60AE" w:rsidRPr="001F60AE">
              <w:t>shifted out</w:t>
            </w:r>
            <w:r w:rsidR="002C023B">
              <w:t>”</w:t>
            </w:r>
          </w:p>
          <w:p w14:paraId="5F967CD2" w14:textId="2B3F7056" w:rsidR="001F60AE" w:rsidRDefault="001F60AE" w:rsidP="005E0134"/>
          <w:p w14:paraId="3219BEC7" w14:textId="77777777" w:rsidR="00E92451" w:rsidRDefault="001F60AE" w:rsidP="001F60AE">
            <w:r>
              <w:t>6. arrayName.unshift() – A</w:t>
            </w:r>
            <w:r w:rsidRPr="001F60AE">
              <w:t>dds a new element to an array (at the beginning</w:t>
            </w:r>
            <w:r>
              <w:t>. R</w:t>
            </w:r>
            <w:r w:rsidRPr="001F60AE">
              <w:t>eturns the new array length.</w:t>
            </w:r>
          </w:p>
          <w:p w14:paraId="670705FF" w14:textId="77777777" w:rsidR="001F60AE" w:rsidRDefault="001F60AE" w:rsidP="001F60AE"/>
          <w:p w14:paraId="178B3AB3" w14:textId="5C238000" w:rsidR="001F60AE" w:rsidRDefault="001F60AE" w:rsidP="005D0E42">
            <w:r>
              <w:lastRenderedPageBreak/>
              <w:t>7.</w:t>
            </w:r>
            <w:r w:rsidR="000E49A1">
              <w:t xml:space="preserve"> </w:t>
            </w:r>
            <w:r>
              <w:t>arrayName.splice(n,k,</w:t>
            </w:r>
            <w:r w:rsidR="005D0E42">
              <w:t xml:space="preserve"> “</w:t>
            </w:r>
            <w:r>
              <w:t>item</w:t>
            </w:r>
            <w:r>
              <w:rPr>
                <w:vertAlign w:val="subscript"/>
              </w:rPr>
              <w:t>1</w:t>
            </w:r>
            <w:r w:rsidR="005D0E42">
              <w:t>”</w:t>
            </w:r>
            <w:r>
              <w:t>,</w:t>
            </w:r>
            <w:r w:rsidR="005D0E42">
              <w:t xml:space="preserve"> “</w:t>
            </w:r>
            <w:r>
              <w:t>item</w:t>
            </w:r>
            <w:r>
              <w:rPr>
                <w:vertAlign w:val="subscript"/>
              </w:rPr>
              <w:t>2</w:t>
            </w:r>
            <w:r w:rsidR="005D0E42">
              <w:t>”</w:t>
            </w:r>
            <w:r>
              <w:t>,….,</w:t>
            </w:r>
            <w:r w:rsidR="005D0E42">
              <w:t xml:space="preserve"> “</w:t>
            </w:r>
            <w:r>
              <w:t>item</w:t>
            </w:r>
            <w:r>
              <w:rPr>
                <w:vertAlign w:val="subscript"/>
              </w:rPr>
              <w:t>n</w:t>
            </w:r>
            <w:r w:rsidR="005D0E42">
              <w:t>”</w:t>
            </w:r>
            <w:r>
              <w:t>)</w:t>
            </w:r>
            <w:r w:rsidR="005D0E42">
              <w:t xml:space="preserve"> – A</w:t>
            </w:r>
            <w:r w:rsidR="005D0E42" w:rsidRPr="005D0E42">
              <w:t>dd</w:t>
            </w:r>
            <w:r w:rsidR="00A53100">
              <w:t>/</w:t>
            </w:r>
            <w:r w:rsidR="005D0E42">
              <w:t xml:space="preserve">remove </w:t>
            </w:r>
            <w:r w:rsidR="005D0E42" w:rsidRPr="005D0E42">
              <w:t>items to</w:t>
            </w:r>
            <w:r w:rsidR="000E49A1">
              <w:t>/from</w:t>
            </w:r>
            <w:r w:rsidR="005D0E42" w:rsidRPr="005D0E42">
              <w:t xml:space="preserve"> an array</w:t>
            </w:r>
            <w:r w:rsidR="005D0E42">
              <w:t xml:space="preserve"> at a same time. The first parameter (n) defines the position where </w:t>
            </w:r>
            <w:r w:rsidR="00BB56D4">
              <w:t xml:space="preserve">splice should </w:t>
            </w:r>
            <w:r w:rsidR="00A53100">
              <w:t>be</w:t>
            </w:r>
            <w:r w:rsidR="00BB56D4">
              <w:t xml:space="preserve"> introduced</w:t>
            </w:r>
            <w:r w:rsidR="005D0E42">
              <w:t xml:space="preserve">. The second parameter (k) defines </w:t>
            </w:r>
            <w:r w:rsidR="005141BB">
              <w:t xml:space="preserve">number </w:t>
            </w:r>
            <w:r w:rsidR="00BB56D4">
              <w:t>of elements</w:t>
            </w:r>
            <w:r w:rsidR="005D0E42">
              <w:t xml:space="preserve"> </w:t>
            </w:r>
            <w:r w:rsidR="005141BB">
              <w:t>to</w:t>
            </w:r>
            <w:r w:rsidR="005D0E42">
              <w:t xml:space="preserve"> be removed</w:t>
            </w:r>
            <w:r w:rsidR="005141BB">
              <w:t xml:space="preserve"> (</w:t>
            </w:r>
            <w:r w:rsidR="00A53100">
              <w:t>If k&gt;0, i</w:t>
            </w:r>
            <w:r w:rsidR="005141BB">
              <w:t>t</w:t>
            </w:r>
            <w:r w:rsidR="00A53100">
              <w:t xml:space="preserve"> will</w:t>
            </w:r>
            <w:r w:rsidR="005141BB">
              <w:t xml:space="preserve"> remove</w:t>
            </w:r>
            <w:r w:rsidR="00A53100">
              <w:t xml:space="preserve"> first k number of e</w:t>
            </w:r>
            <w:r w:rsidR="005141BB">
              <w:t xml:space="preserve">lements which </w:t>
            </w:r>
            <w:r w:rsidR="00A53100">
              <w:t>are</w:t>
            </w:r>
            <w:r w:rsidR="005141BB">
              <w:t xml:space="preserve"> to the right of splice position</w:t>
            </w:r>
            <w:r w:rsidR="00A72A99">
              <w:t>(n))</w:t>
            </w:r>
            <w:r w:rsidR="005141BB">
              <w:t xml:space="preserve"> </w:t>
            </w:r>
            <w:r w:rsidR="005D0E42">
              <w:t>. The rest of the parameters (</w:t>
            </w:r>
            <w:r w:rsidR="002C023B">
              <w:t>“</w:t>
            </w:r>
            <w:r w:rsidR="005D0E42">
              <w:t>item</w:t>
            </w:r>
            <w:r w:rsidR="00F13D28">
              <w:rPr>
                <w:vertAlign w:val="subscript"/>
              </w:rPr>
              <w:t>1</w:t>
            </w:r>
            <w:r w:rsidR="00F13D28">
              <w:t>,</w:t>
            </w:r>
            <w:r w:rsidR="005D0E42">
              <w:t xml:space="preserve">.., </w:t>
            </w:r>
            <w:r w:rsidR="002C023B">
              <w:t>“</w:t>
            </w:r>
            <w:r w:rsidR="005D0E42">
              <w:t>item</w:t>
            </w:r>
            <w:r w:rsidR="005D0E42">
              <w:rPr>
                <w:vertAlign w:val="subscript"/>
              </w:rPr>
              <w:t>n</w:t>
            </w:r>
            <w:r w:rsidR="002C023B">
              <w:t>”</w:t>
            </w:r>
            <w:r w:rsidR="005D0E42">
              <w:t>) define the new elements to be added</w:t>
            </w:r>
            <w:r w:rsidR="00BB56D4">
              <w:t xml:space="preserve"> to the array starting from n</w:t>
            </w:r>
            <w:r w:rsidR="00BB56D4">
              <w:rPr>
                <w:vertAlign w:val="superscript"/>
              </w:rPr>
              <w:t xml:space="preserve">th </w:t>
            </w:r>
            <w:r w:rsidR="00BB56D4">
              <w:t>position.</w:t>
            </w:r>
            <w:r w:rsidR="005D0E42">
              <w:t xml:space="preserve"> </w:t>
            </w:r>
            <w:r w:rsidR="00BB56D4">
              <w:t xml:space="preserve"> This method r</w:t>
            </w:r>
            <w:r w:rsidR="005D0E42" w:rsidRPr="005D0E42">
              <w:t>eturns an array with the deleted item</w:t>
            </w:r>
            <w:r w:rsidR="005D0E42">
              <w:t>s.</w:t>
            </w:r>
          </w:p>
          <w:p w14:paraId="654E1E55" w14:textId="77777777" w:rsidR="000E49A1" w:rsidRDefault="000E49A1" w:rsidP="005D0E42"/>
          <w:p w14:paraId="1F9F665A" w14:textId="0922BC24" w:rsidR="000E49A1" w:rsidRDefault="000E49A1" w:rsidP="005D0E42">
            <w:r>
              <w:t xml:space="preserve">8. </w:t>
            </w:r>
            <w:r w:rsidRPr="000E49A1">
              <w:t>arrayName.splice(n,k</w:t>
            </w:r>
            <w:r>
              <w:t xml:space="preserve">) – Remove items from an array from any position. </w:t>
            </w:r>
            <w:r w:rsidRPr="000E49A1">
              <w:t>The first parameter (n) defines the position where splice should be introduced. The second parameter (k) defines number of elements to be removed (If k&gt;0, it will remove first k number of elements which are to the right of splice position(n))</w:t>
            </w:r>
            <w:r>
              <w:t>. R</w:t>
            </w:r>
            <w:r w:rsidRPr="000E49A1">
              <w:t xml:space="preserve">emove elements without leaving </w:t>
            </w:r>
            <w:r w:rsidR="002C023B">
              <w:t>“</w:t>
            </w:r>
            <w:r w:rsidRPr="000E49A1">
              <w:t>holes</w:t>
            </w:r>
            <w:r w:rsidR="002C023B">
              <w:t>”</w:t>
            </w:r>
            <w:r w:rsidRPr="000E49A1">
              <w:t xml:space="preserve"> in the array</w:t>
            </w:r>
            <w:r>
              <w:t>.</w:t>
            </w:r>
          </w:p>
          <w:p w14:paraId="76596B0E" w14:textId="77777777" w:rsidR="000E49A1" w:rsidRDefault="000E49A1" w:rsidP="005D0E42"/>
          <w:p w14:paraId="158B50D2" w14:textId="77777777" w:rsidR="000E49A1" w:rsidRDefault="000E49A1" w:rsidP="005D0E42">
            <w:r>
              <w:t>9.arrayName.splice</w:t>
            </w:r>
            <w:r w:rsidR="00163D17">
              <w:t>(n, k) – S</w:t>
            </w:r>
            <w:r w:rsidR="00163D17" w:rsidRPr="00163D17">
              <w:t>lices out a piece of an array into a new array</w:t>
            </w:r>
            <w:r w:rsidR="00163D17">
              <w:t xml:space="preserve">. </w:t>
            </w:r>
            <w:r w:rsidR="00163D17" w:rsidRPr="00163D17">
              <w:t>It does not remove any elements from the source array</w:t>
            </w:r>
            <w:r w:rsidR="00163D17">
              <w:t xml:space="preserve">. It starts slicing the array from nth position (first argument) upto </w:t>
            </w:r>
            <w:r w:rsidR="00163D17" w:rsidRPr="00163D17">
              <w:t>k</w:t>
            </w:r>
            <w:r w:rsidR="00163D17">
              <w:t>th position</w:t>
            </w:r>
            <w:r w:rsidR="009A2D3D">
              <w:t xml:space="preserve"> </w:t>
            </w:r>
            <w:r w:rsidR="00163D17">
              <w:t>(excluding kth element).</w:t>
            </w:r>
            <w:r w:rsidR="00163D17" w:rsidRPr="00163D17">
              <w:t xml:space="preserve"> If the</w:t>
            </w:r>
            <w:r w:rsidR="00163D17">
              <w:t xml:space="preserve"> second</w:t>
            </w:r>
            <w:r w:rsidR="00163D17" w:rsidRPr="00163D17">
              <w:t xml:space="preserve"> argument is omitted</w:t>
            </w:r>
            <w:r w:rsidR="00163D17">
              <w:t xml:space="preserve">, </w:t>
            </w:r>
            <w:r w:rsidR="00163D17" w:rsidRPr="00163D17">
              <w:t>the slice() method slices out the rest of the array.</w:t>
            </w:r>
          </w:p>
          <w:p w14:paraId="7CDBA1F1" w14:textId="77777777" w:rsidR="008A158C" w:rsidRDefault="008A158C" w:rsidP="005D0E42"/>
          <w:p w14:paraId="78BEEC64" w14:textId="2632FFDD" w:rsidR="008A158C" w:rsidRDefault="00FC4B9D" w:rsidP="005D0E42">
            <w:r>
              <w:t>10. array</w:t>
            </w:r>
            <w:r>
              <w:rPr>
                <w:vertAlign w:val="subscript"/>
              </w:rPr>
              <w:t>1</w:t>
            </w:r>
            <w:r>
              <w:t>.concat(array</w:t>
            </w:r>
            <w:r>
              <w:rPr>
                <w:vertAlign w:val="subscript"/>
              </w:rPr>
              <w:t>2</w:t>
            </w:r>
            <w:r>
              <w:t>) – Merge two arrays.</w:t>
            </w:r>
            <w:r w:rsidRPr="00FC4B9D">
              <w:t xml:space="preserve"> It always returns a new array</w:t>
            </w:r>
            <w:r>
              <w:t xml:space="preserve"> and </w:t>
            </w:r>
            <w:r w:rsidRPr="00FC4B9D">
              <w:t>does not change the existing arrays</w:t>
            </w:r>
            <w:r>
              <w:t>.</w:t>
            </w:r>
          </w:p>
          <w:p w14:paraId="711C33A2" w14:textId="77777777" w:rsidR="00FC4B9D" w:rsidRDefault="00FC4B9D" w:rsidP="005D0E42"/>
          <w:p w14:paraId="2576A66D" w14:textId="22291FC8" w:rsidR="0017717E" w:rsidRPr="00FC4B9D" w:rsidRDefault="00FC4B9D" w:rsidP="002C023B">
            <w:r>
              <w:t>11. array</w:t>
            </w:r>
            <w:r>
              <w:rPr>
                <w:vertAlign w:val="subscript"/>
              </w:rPr>
              <w:t>1</w:t>
            </w:r>
            <w:r>
              <w:t>.concat(array</w:t>
            </w:r>
            <w:r>
              <w:rPr>
                <w:vertAlign w:val="subscript"/>
              </w:rPr>
              <w:t>2</w:t>
            </w:r>
            <w:r>
              <w:t>,…..array</w:t>
            </w:r>
            <w:r>
              <w:rPr>
                <w:vertAlign w:val="subscript"/>
              </w:rPr>
              <w:t>n</w:t>
            </w:r>
            <w:r>
              <w:t>) – Merge multiple arrays</w:t>
            </w:r>
            <w:r w:rsidRPr="00FC4B9D">
              <w:t>. It always returns a new array and does not change the existing arrays</w:t>
            </w:r>
            <w:r>
              <w:t>.</w:t>
            </w:r>
          </w:p>
        </w:tc>
      </w:tr>
      <w:tr w:rsidR="002C023B" w14:paraId="30F61BE2"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E90CD0E" w14:textId="2E9B283C" w:rsidR="002C023B" w:rsidRDefault="002C023B" w:rsidP="005E0134">
            <w:pPr>
              <w:pStyle w:val="ListNumber"/>
            </w:pPr>
            <w:r>
              <w:lastRenderedPageBreak/>
              <w:t xml:space="preserve">Array </w:t>
            </w:r>
            <w:r w:rsidR="001D1D19">
              <w:t>iteration</w:t>
            </w:r>
            <w:r>
              <w:t xml:space="preserve">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3A82A17" w14:textId="5CD620D0" w:rsidR="005B747A" w:rsidRDefault="002C023B" w:rsidP="002C023B">
            <w:r>
              <w:t>1.</w:t>
            </w:r>
            <w:r w:rsidR="000D4886">
              <w:t xml:space="preserve"> </w:t>
            </w:r>
            <w:r w:rsidR="005B747A">
              <w:t>forEach</w:t>
            </w:r>
            <w:r w:rsidR="001D1D19">
              <w:t>()</w:t>
            </w:r>
          </w:p>
          <w:p w14:paraId="2DE19FC3" w14:textId="3E2874C4" w:rsidR="002C023B" w:rsidRDefault="005B747A" w:rsidP="002C023B">
            <w:r>
              <w:t xml:space="preserve">    </w:t>
            </w:r>
            <w:r w:rsidR="002C023B">
              <w:t>arrayName.forEach(functionName(</w:t>
            </w:r>
            <w:r>
              <w:t>v</w:t>
            </w:r>
            <w:r w:rsidR="002C023B">
              <w:t>alue, index){ }).</w:t>
            </w:r>
          </w:p>
          <w:p w14:paraId="43BAD707" w14:textId="62076B8D" w:rsidR="002C023B" w:rsidRDefault="002C023B" w:rsidP="002C023B">
            <w:pPr>
              <w:pStyle w:val="ListParagraph"/>
              <w:numPr>
                <w:ilvl w:val="0"/>
                <w:numId w:val="25"/>
              </w:numPr>
            </w:pPr>
            <w:r>
              <w:t>currentValue – Required. The value of the current element</w:t>
            </w:r>
          </w:p>
          <w:p w14:paraId="71D8038D" w14:textId="33F7B9EF" w:rsidR="002C023B" w:rsidRDefault="002C023B" w:rsidP="002C023B">
            <w:pPr>
              <w:pStyle w:val="ListParagraph"/>
              <w:numPr>
                <w:ilvl w:val="0"/>
                <w:numId w:val="25"/>
              </w:numPr>
            </w:pPr>
            <w:r>
              <w:t>index – Optional. The array index of the current element</w:t>
            </w:r>
          </w:p>
          <w:p w14:paraId="272AC998" w14:textId="77777777" w:rsidR="002C023B" w:rsidRDefault="002C023B" w:rsidP="002C023B"/>
          <w:p w14:paraId="714F0C88" w14:textId="672976DD" w:rsidR="002C023B" w:rsidRDefault="002C023B" w:rsidP="002C023B">
            <w:r>
              <w:t xml:space="preserve">2. </w:t>
            </w:r>
            <w:r w:rsidR="001D1D19">
              <w:t>for()</w:t>
            </w:r>
          </w:p>
          <w:p w14:paraId="30B98574" w14:textId="77777777" w:rsidR="001D1D19" w:rsidRDefault="001D1D19" w:rsidP="002C023B"/>
          <w:p w14:paraId="3B3C4B2D" w14:textId="65075558" w:rsidR="001D1D19" w:rsidRDefault="001D1D19" w:rsidP="002C023B">
            <w:r>
              <w:t>3. while()</w:t>
            </w:r>
          </w:p>
          <w:p w14:paraId="553E752F" w14:textId="77777777" w:rsidR="001D1D19" w:rsidRDefault="001D1D19" w:rsidP="002C023B"/>
          <w:p w14:paraId="2AE032D4" w14:textId="760ACB2D" w:rsidR="001D1D19" w:rsidRDefault="001D1D19" w:rsidP="002C023B">
            <w:r>
              <w:t>4. Extended for loop</w:t>
            </w:r>
          </w:p>
          <w:p w14:paraId="17216739" w14:textId="7781C281" w:rsidR="001D1D19" w:rsidRDefault="001D1D19" w:rsidP="002C023B"/>
          <w:p w14:paraId="480FD609" w14:textId="78969793" w:rsidR="001D1D19" w:rsidRDefault="001D1D19" w:rsidP="002C023B">
            <w:r>
              <w:t>5. map()</w:t>
            </w:r>
          </w:p>
          <w:p w14:paraId="02FBA8B0" w14:textId="0B83131A" w:rsidR="001D1D19" w:rsidRDefault="001D1D19" w:rsidP="002C023B"/>
          <w:p w14:paraId="3E80718A" w14:textId="2E20ABBF" w:rsidR="001D1D19" w:rsidRDefault="001D1D19" w:rsidP="002C023B">
            <w:r>
              <w:t>6. reduce()</w:t>
            </w:r>
          </w:p>
          <w:p w14:paraId="261EFF47" w14:textId="0E33FD6B" w:rsidR="001D1D19" w:rsidRDefault="001D1D19" w:rsidP="002C023B"/>
          <w:p w14:paraId="7B8DB54E" w14:textId="64D1F835" w:rsidR="001D1D19" w:rsidRDefault="001D1D19" w:rsidP="002C023B">
            <w:r>
              <w:t>7. every()</w:t>
            </w:r>
          </w:p>
          <w:p w14:paraId="662BE9FC" w14:textId="3DBC557E" w:rsidR="001D1D19" w:rsidRDefault="001D1D19" w:rsidP="002C023B"/>
          <w:p w14:paraId="241767CE" w14:textId="116355D3" w:rsidR="001D1D19" w:rsidRDefault="001D1D19" w:rsidP="000D4886"/>
        </w:tc>
      </w:tr>
      <w:tr w:rsidR="001D1D19" w14:paraId="2B9006D6"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A6B23CB" w14:textId="4F2CBFDA" w:rsidR="001D1D19" w:rsidRDefault="001D1D19" w:rsidP="005E0134">
            <w:pPr>
              <w:pStyle w:val="ListNumber"/>
            </w:pPr>
            <w:r>
              <w:t>Array element searching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50C1C8A" w14:textId="7D4BF1A6" w:rsidR="001D1D19" w:rsidRDefault="000D4886" w:rsidP="002C023B">
            <w:r>
              <w:t>1</w:t>
            </w:r>
            <w:r w:rsidRPr="000D4886">
              <w:t xml:space="preserve">. </w:t>
            </w:r>
            <w:r>
              <w:t>arrayName.</w:t>
            </w:r>
            <w:r w:rsidRPr="000D4886">
              <w:t>indexOf(</w:t>
            </w:r>
            <w:r>
              <w:t>“element”</w:t>
            </w:r>
            <w:r w:rsidRPr="000D4886">
              <w:t>)</w:t>
            </w:r>
            <w:r>
              <w:t xml:space="preserve"> – </w:t>
            </w:r>
            <w:r w:rsidR="00BE77DD">
              <w:t>Searches</w:t>
            </w:r>
            <w:r w:rsidRPr="000D4886">
              <w:t xml:space="preserve"> an array for an element value and returns its position.</w:t>
            </w:r>
            <w:r w:rsidR="00A02F72" w:rsidRPr="00A02F72">
              <w:t xml:space="preserve"> </w:t>
            </w:r>
            <w:r w:rsidR="00A02F72">
              <w:t>R</w:t>
            </w:r>
            <w:r w:rsidR="00A02F72" w:rsidRPr="00A02F72">
              <w:t>eturns -1 if the value to search for never occurs.</w:t>
            </w:r>
            <w:r w:rsidR="00A02F72">
              <w:t xml:space="preserve"> It is case sensitive.</w:t>
            </w:r>
          </w:p>
          <w:p w14:paraId="359C0E0F" w14:textId="77777777" w:rsidR="000D4886" w:rsidRDefault="000D4886" w:rsidP="002C023B"/>
          <w:p w14:paraId="0971CC2D" w14:textId="45DBDCDB" w:rsidR="000D4886" w:rsidRDefault="000D4886" w:rsidP="002C023B">
            <w:r>
              <w:t>2. arrayName.find</w:t>
            </w:r>
            <w:r w:rsidR="00BE77DD">
              <w:t xml:space="preserve"> (</w:t>
            </w:r>
            <w:r w:rsidR="00BE77DD" w:rsidRPr="00BE77DD">
              <w:t>function(value){</w:t>
            </w:r>
            <w:r w:rsidR="0011294F">
              <w:t xml:space="preserve"> </w:t>
            </w:r>
            <w:r w:rsidR="00BE77DD" w:rsidRPr="00BE77DD">
              <w:t>}</w:t>
            </w:r>
            <w:r>
              <w:t>) –</w:t>
            </w:r>
            <w:r w:rsidR="00BE77DD">
              <w:t xml:space="preserve"> R</w:t>
            </w:r>
            <w:r w:rsidR="00BE77DD" w:rsidRPr="00BE77DD">
              <w:t>eturns the value of the first array element that passes a test function.</w:t>
            </w:r>
          </w:p>
          <w:p w14:paraId="52E33CFC" w14:textId="77777777" w:rsidR="00BE77DD" w:rsidRDefault="00BE77DD" w:rsidP="002C023B"/>
          <w:p w14:paraId="2B4906A1" w14:textId="120ADD63" w:rsidR="000D4886" w:rsidRDefault="000D4886" w:rsidP="002C023B">
            <w:r>
              <w:t xml:space="preserve">3. </w:t>
            </w:r>
            <w:r w:rsidR="00BE77DD">
              <w:t>arrayName.</w:t>
            </w:r>
            <w:r>
              <w:t>findIndex(</w:t>
            </w:r>
            <w:r w:rsidR="00BE77DD">
              <w:t>function(value</w:t>
            </w:r>
            <w:r w:rsidR="0011294F">
              <w:t>,index</w:t>
            </w:r>
            <w:r w:rsidR="00BE77DD">
              <w:t>){</w:t>
            </w:r>
            <w:r w:rsidR="0011294F">
              <w:t xml:space="preserve"> </w:t>
            </w:r>
            <w:r w:rsidR="00BE77DD">
              <w:t>}</w:t>
            </w:r>
            <w:r>
              <w:t>)</w:t>
            </w:r>
            <w:r w:rsidR="00BE77DD">
              <w:t xml:space="preserve"> – R</w:t>
            </w:r>
            <w:r w:rsidR="00BE77DD" w:rsidRPr="00BE77DD">
              <w:t>eturns the index of the first array element that passes a test function.</w:t>
            </w:r>
            <w:r w:rsidR="006C341F">
              <w:t xml:space="preserve"> </w:t>
            </w:r>
            <w:r w:rsidR="006C341F" w:rsidRPr="006C341F">
              <w:t>Otherwise it returns -1</w:t>
            </w:r>
            <w:r w:rsidR="006C341F">
              <w:t>. D</w:t>
            </w:r>
            <w:r w:rsidR="006C341F" w:rsidRPr="006C341F">
              <w:t>oes not execute the function for array elements without values.</w:t>
            </w:r>
          </w:p>
        </w:tc>
      </w:tr>
      <w:tr w:rsidR="00262C53" w14:paraId="0C447400"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87D3203" w14:textId="5999362C" w:rsidR="00262C53" w:rsidRDefault="00262C53" w:rsidP="005E0134">
            <w:pPr>
              <w:pStyle w:val="ListNumber"/>
            </w:pPr>
            <w:r>
              <w:lastRenderedPageBreak/>
              <w:t xml:space="preserve">Array </w:t>
            </w:r>
            <w:r w:rsidR="00F61BAE">
              <w:t>s</w:t>
            </w:r>
            <w:r>
              <w:t xml:space="preserve">orting </w:t>
            </w:r>
            <w:r w:rsidR="00F61BAE">
              <w:t>m</w:t>
            </w:r>
            <w:r>
              <w:t>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326DFDC" w14:textId="77777777" w:rsidR="00262C53" w:rsidRDefault="00262C53" w:rsidP="002C023B">
            <w:r>
              <w:t>1. arrayName.sort() – S</w:t>
            </w:r>
            <w:r w:rsidRPr="00262C53">
              <w:t>orts an array alphabetically</w:t>
            </w:r>
            <w:r>
              <w:t>.</w:t>
            </w:r>
          </w:p>
          <w:p w14:paraId="2672BDB4" w14:textId="77777777" w:rsidR="00262C53" w:rsidRDefault="00262C53" w:rsidP="002C023B"/>
          <w:p w14:paraId="3CCB231C" w14:textId="6EDDE8D3" w:rsidR="00A260A0" w:rsidRDefault="00262C53" w:rsidP="002C023B">
            <w:r>
              <w:t xml:space="preserve">2. </w:t>
            </w:r>
            <w:r w:rsidR="00A260A0">
              <w:t xml:space="preserve">arrayName.sort(compareFunction()) – </w:t>
            </w:r>
            <w:r w:rsidR="00A260A0" w:rsidRPr="00A260A0">
              <w:t>Specifies a function that defines the sort order. If omitted, the array elements are converted to strings, then sorted according to each character's Unicode code point value.</w:t>
            </w:r>
            <w:r w:rsidR="00A260A0">
              <w:t xml:space="preserve"> Returns t</w:t>
            </w:r>
            <w:r w:rsidR="00A260A0" w:rsidRPr="00A260A0">
              <w:t>he sorted array</w:t>
            </w:r>
            <w:r w:rsidR="00A260A0">
              <w:t>.</w:t>
            </w:r>
            <w:r w:rsidR="00A260A0" w:rsidRPr="00A260A0">
              <w:t xml:space="preserve"> </w:t>
            </w:r>
            <w:r w:rsidR="00A260A0">
              <w:t>T</w:t>
            </w:r>
            <w:r w:rsidR="00A260A0" w:rsidRPr="00A260A0">
              <w:t>he array is sorted in place, and no copy is made.</w:t>
            </w:r>
            <w:r w:rsidR="003B715B">
              <w:t xml:space="preserve"> Return-type (-1) implies no swapping. Return-type (1) implies swapping.</w:t>
            </w:r>
          </w:p>
          <w:p w14:paraId="4B5BC4BE" w14:textId="77777777" w:rsidR="00A260A0" w:rsidRDefault="00A260A0" w:rsidP="002C023B"/>
          <w:p w14:paraId="05F467F2" w14:textId="580ED059" w:rsidR="00262C53" w:rsidRDefault="00262C53" w:rsidP="002C023B">
            <w:r>
              <w:t>arrayName.</w:t>
            </w:r>
            <w:r w:rsidRPr="00262C53">
              <w:t>sort(function(a, b){return a - b})</w:t>
            </w:r>
            <w:r w:rsidR="00550A8F">
              <w:t xml:space="preserve"> – </w:t>
            </w:r>
            <w:r w:rsidR="00550A8F" w:rsidRPr="00550A8F">
              <w:t xml:space="preserve">Sorts an array </w:t>
            </w:r>
            <w:r w:rsidR="00550A8F">
              <w:t>numeri</w:t>
            </w:r>
            <w:r w:rsidR="00550A8F" w:rsidRPr="00550A8F">
              <w:t>cally.</w:t>
            </w:r>
          </w:p>
        </w:tc>
      </w:tr>
      <w:tr w:rsidR="00F61BAE" w14:paraId="6264A6D8"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702E1B9" w14:textId="68F44F10" w:rsidR="00F61BAE" w:rsidRDefault="00F61BAE" w:rsidP="005E0134">
            <w:pPr>
              <w:pStyle w:val="ListNumber"/>
            </w:pPr>
            <w:r>
              <w:t>Array filtering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49A66BF" w14:textId="1EB498C0" w:rsidR="00F61BAE" w:rsidRDefault="00F61BAE" w:rsidP="00F61BAE">
            <w:r>
              <w:t>1. arrayName.filter(</w:t>
            </w:r>
            <w:r w:rsidR="0011294F">
              <w:t>function(element){ }</w:t>
            </w:r>
            <w:r>
              <w:t>) – Creates an array filled with all array elements that pass a test (provided as a function. Does not execute the function for array elements without values. Does not change the original array.</w:t>
            </w:r>
          </w:p>
        </w:tc>
      </w:tr>
      <w:tr w:rsidR="00800DDD" w14:paraId="24438A5C"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ECA77AD" w14:textId="27025C12" w:rsidR="00800DDD" w:rsidRDefault="000A4810" w:rsidP="005E0134">
            <w:pPr>
              <w:pStyle w:val="ListNumber"/>
            </w:pPr>
            <w:r>
              <w:t>Object and Array reference/ address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ED34EBA" w14:textId="5576E424" w:rsidR="007E485D" w:rsidRDefault="000A4810" w:rsidP="005E0134">
            <w:r>
              <w:t xml:space="preserve">The value assigned to a variable In JS </w:t>
            </w:r>
            <w:r w:rsidR="007E485D">
              <w:t>decides whether it is stored with assign-by-value or assign-by-reference.</w:t>
            </w:r>
          </w:p>
          <w:p w14:paraId="4D1B2413" w14:textId="77777777" w:rsidR="007E485D" w:rsidRDefault="007E485D" w:rsidP="005E0134"/>
          <w:p w14:paraId="617D7C67" w14:textId="2543D56E" w:rsidR="00800DDD" w:rsidRDefault="000A4810" w:rsidP="005E0134">
            <w:r>
              <w:t>Number, String, Boolean, Undefines, Null, Symbol</w:t>
            </w:r>
            <w:r w:rsidR="007E485D">
              <w:t xml:space="preserve"> are assign-by-value and hence are not changeable/immutable.</w:t>
            </w:r>
          </w:p>
          <w:p w14:paraId="365F9F59" w14:textId="6B84E623" w:rsidR="007E485D" w:rsidRDefault="007E485D" w:rsidP="005E0134"/>
          <w:p w14:paraId="647DB490" w14:textId="6180BB13" w:rsidR="007E485D" w:rsidRDefault="007E485D" w:rsidP="005E0134">
            <w:r>
              <w:t>Example:</w:t>
            </w:r>
          </w:p>
          <w:p w14:paraId="2295AC88" w14:textId="77777777" w:rsidR="007E485D" w:rsidRDefault="007E485D" w:rsidP="005E0134"/>
          <w:p w14:paraId="306FD98C" w14:textId="4F6608ED" w:rsidR="007E485D" w:rsidRDefault="007E485D" w:rsidP="005E0134">
            <w:r>
              <w:t>let num1= 7</w:t>
            </w:r>
          </w:p>
          <w:p w14:paraId="18713F7F" w14:textId="102E3993" w:rsidR="007E485D" w:rsidRDefault="007E485D" w:rsidP="005E0134">
            <w:r>
              <w:t>let num2 = num1</w:t>
            </w:r>
          </w:p>
          <w:p w14:paraId="5863683C" w14:textId="25E3241A" w:rsidR="007E485D" w:rsidRDefault="007E485D" w:rsidP="005E0134">
            <w:r>
              <w:t>num1++</w:t>
            </w:r>
          </w:p>
          <w:p w14:paraId="6017614F" w14:textId="03C96148" w:rsidR="007E485D" w:rsidRDefault="007E485D" w:rsidP="005E0134">
            <w:r>
              <w:t>console.log(num1)</w:t>
            </w:r>
          </w:p>
          <w:p w14:paraId="5FA5AA72" w14:textId="33C9AA5F" w:rsidR="007E485D" w:rsidRDefault="007E485D" w:rsidP="005E0134">
            <w:r>
              <w:t>console.log(num2)</w:t>
            </w:r>
          </w:p>
          <w:p w14:paraId="5A99DD4B" w14:textId="5BCB7DD5" w:rsidR="007E485D" w:rsidRDefault="007E485D" w:rsidP="005E0134"/>
          <w:p w14:paraId="28A72A53" w14:textId="74C76827" w:rsidR="007E485D" w:rsidRDefault="007E485D" w:rsidP="005E0134">
            <w:r>
              <w:t>Output:</w:t>
            </w:r>
          </w:p>
          <w:p w14:paraId="47DA90EC" w14:textId="16DCC4DE" w:rsidR="007E485D" w:rsidRDefault="007E485D" w:rsidP="005E0134">
            <w:r>
              <w:t>8</w:t>
            </w:r>
          </w:p>
          <w:p w14:paraId="2E792BAD" w14:textId="798D5A12" w:rsidR="007E485D" w:rsidRDefault="007E485D" w:rsidP="005E0134">
            <w:r>
              <w:t>7</w:t>
            </w:r>
          </w:p>
          <w:p w14:paraId="646D7037" w14:textId="77777777" w:rsidR="007E485D" w:rsidRDefault="007E485D" w:rsidP="005E0134"/>
          <w:p w14:paraId="252B83D7" w14:textId="77777777" w:rsidR="007E485D" w:rsidRDefault="007E485D" w:rsidP="005E0134">
            <w:r>
              <w:t>Array and Objects are assigned-by-reference and hence are changeable/mutable.</w:t>
            </w:r>
          </w:p>
          <w:p w14:paraId="3492D922" w14:textId="77777777" w:rsidR="006274F9" w:rsidRDefault="006274F9" w:rsidP="005E0134"/>
          <w:p w14:paraId="44C0C54C" w14:textId="77777777" w:rsidR="006274F9" w:rsidRDefault="006274F9" w:rsidP="005E0134">
            <w:r>
              <w:t>Example1:</w:t>
            </w:r>
          </w:p>
          <w:p w14:paraId="52E5AD89" w14:textId="77777777" w:rsidR="006274F9" w:rsidRDefault="006274F9" w:rsidP="005E0134"/>
          <w:p w14:paraId="190E8A72" w14:textId="77777777" w:rsidR="006274F9" w:rsidRDefault="006274F9" w:rsidP="005E0134">
            <w:r>
              <w:t xml:space="preserve">let </w:t>
            </w:r>
            <w:r w:rsidR="005721C1">
              <w:t>array1 =[8,8,8]</w:t>
            </w:r>
          </w:p>
          <w:p w14:paraId="513BF580" w14:textId="77777777" w:rsidR="005721C1" w:rsidRDefault="005721C1" w:rsidP="005E0134">
            <w:r>
              <w:t>let array2 =array1</w:t>
            </w:r>
          </w:p>
          <w:p w14:paraId="46772665" w14:textId="77777777" w:rsidR="005721C1" w:rsidRDefault="005721C1" w:rsidP="005E0134">
            <w:r>
              <w:t>array1.push(1)</w:t>
            </w:r>
          </w:p>
          <w:p w14:paraId="0FEDC70E" w14:textId="306CEDBC" w:rsidR="005721C1" w:rsidRDefault="005721C1" w:rsidP="005E0134">
            <w:r>
              <w:t>console.log(array1)</w:t>
            </w:r>
          </w:p>
          <w:p w14:paraId="45D250A7" w14:textId="5DE921AF" w:rsidR="005721C1" w:rsidRDefault="005721C1" w:rsidP="005E0134">
            <w:r>
              <w:t>console.log(array2)</w:t>
            </w:r>
          </w:p>
          <w:p w14:paraId="53BE0EFD" w14:textId="3D51E6A3" w:rsidR="005721C1" w:rsidRDefault="005721C1" w:rsidP="005E0134"/>
          <w:p w14:paraId="0A09D62E" w14:textId="3B4D0932" w:rsidR="005721C1" w:rsidRDefault="005721C1" w:rsidP="005E0134">
            <w:r>
              <w:t>Output:</w:t>
            </w:r>
          </w:p>
          <w:p w14:paraId="1566A7A5" w14:textId="659D330B" w:rsidR="005721C1" w:rsidRDefault="005721C1" w:rsidP="005E0134">
            <w:r>
              <w:t>[8,8,8,1]</w:t>
            </w:r>
          </w:p>
          <w:p w14:paraId="5ABC1332" w14:textId="7B741A0A" w:rsidR="005721C1" w:rsidRDefault="005721C1" w:rsidP="005E0134">
            <w:r>
              <w:t>[8,8,8,1]</w:t>
            </w:r>
          </w:p>
          <w:p w14:paraId="3017E181" w14:textId="1F32CCAF" w:rsidR="005721C1" w:rsidRDefault="005721C1" w:rsidP="005E0134"/>
          <w:p w14:paraId="7AE31F9A" w14:textId="0E4B395C" w:rsidR="005721C1" w:rsidRDefault="005721C1" w:rsidP="005E0134">
            <w:r>
              <w:t>Example 2:</w:t>
            </w:r>
          </w:p>
          <w:p w14:paraId="76E44766" w14:textId="0AC0AF29" w:rsidR="005721C1" w:rsidRDefault="005721C1" w:rsidP="005E0134"/>
          <w:p w14:paraId="1D0C7244" w14:textId="7FB2752B" w:rsidR="005721C1" w:rsidRDefault="005721C1" w:rsidP="005E0134">
            <w:r>
              <w:t>let myAccount = {</w:t>
            </w:r>
          </w:p>
          <w:p w14:paraId="7C45E123" w14:textId="7667D5E9" w:rsidR="005721C1" w:rsidRDefault="005721C1" w:rsidP="005E0134">
            <w:r>
              <w:t xml:space="preserve">     income: 100,</w:t>
            </w:r>
          </w:p>
          <w:p w14:paraId="0886372C" w14:textId="47221CDA" w:rsidR="005721C1" w:rsidRDefault="005721C1" w:rsidP="005E0134">
            <w:r>
              <w:t xml:space="preserve">     initialExpenditure:0</w:t>
            </w:r>
          </w:p>
          <w:p w14:paraId="0DBA3FED" w14:textId="5EA40231" w:rsidR="005721C1" w:rsidRDefault="005721C1" w:rsidP="005E0134">
            <w:r>
              <w:t>}</w:t>
            </w:r>
          </w:p>
          <w:p w14:paraId="061B0775" w14:textId="28A9264B" w:rsidR="005721C1" w:rsidRDefault="005721C1" w:rsidP="005E0134"/>
          <w:p w14:paraId="7C2EDA71" w14:textId="35DFB20B" w:rsidR="005721C1" w:rsidRDefault="005721C1" w:rsidP="005E0134">
            <w:r>
              <w:t xml:space="preserve">let expenseTracker = function(account, </w:t>
            </w:r>
            <w:r w:rsidR="00F54E5C">
              <w:t>newE</w:t>
            </w:r>
            <w:r>
              <w:t>xpenditure){</w:t>
            </w:r>
          </w:p>
          <w:p w14:paraId="15E9D7CE" w14:textId="627A4FA3" w:rsidR="005721C1" w:rsidRDefault="005721C1" w:rsidP="005E0134">
            <w:r>
              <w:t xml:space="preserve">    let amountSpend = account.</w:t>
            </w:r>
            <w:r w:rsidR="00F54E5C">
              <w:t>initialE</w:t>
            </w:r>
            <w:r>
              <w:t>xpen</w:t>
            </w:r>
            <w:r w:rsidR="00F54E5C">
              <w:t>diture</w:t>
            </w:r>
          </w:p>
          <w:p w14:paraId="3C56799E" w14:textId="5BCB041B" w:rsidR="005721C1" w:rsidRDefault="005721C1" w:rsidP="005E0134">
            <w:r>
              <w:lastRenderedPageBreak/>
              <w:t xml:space="preserve">    amountSpend = amountSpent</w:t>
            </w:r>
            <w:r w:rsidR="00F54E5C">
              <w:t xml:space="preserve"> + newExpenditure </w:t>
            </w:r>
          </w:p>
          <w:p w14:paraId="63959447" w14:textId="69331A8A" w:rsidR="005721C1" w:rsidRDefault="00F54E5C" w:rsidP="005E0134">
            <w:r>
              <w:t xml:space="preserve">    return account</w:t>
            </w:r>
          </w:p>
          <w:p w14:paraId="338EB3CC" w14:textId="77777777" w:rsidR="00F54E5C" w:rsidRDefault="00F54E5C" w:rsidP="005E0134">
            <w:r>
              <w:t>}</w:t>
            </w:r>
          </w:p>
          <w:p w14:paraId="49985929" w14:textId="77777777" w:rsidR="00F54E5C" w:rsidRDefault="00F54E5C" w:rsidP="005E0134"/>
          <w:p w14:paraId="5566C705" w14:textId="2B37073C" w:rsidR="00F54E5C" w:rsidRDefault="00D44F60" w:rsidP="005E0134">
            <w:r>
              <w:t xml:space="preserve">Let modifiedMyAccount = </w:t>
            </w:r>
            <w:r w:rsidR="00F54E5C">
              <w:t>expenseTracker(myAccount, 25)</w:t>
            </w:r>
          </w:p>
          <w:p w14:paraId="791D6568" w14:textId="088B0E97" w:rsidR="00D44F60" w:rsidRDefault="00D44F60" w:rsidP="005E0134">
            <w:r>
              <w:t>console.log(modifiedMyAccount)</w:t>
            </w:r>
          </w:p>
          <w:p w14:paraId="32C6FA1A" w14:textId="77777777" w:rsidR="00F54E5C" w:rsidRDefault="00F54E5C" w:rsidP="005E0134">
            <w:r>
              <w:t>console.log(myAccount)</w:t>
            </w:r>
          </w:p>
          <w:p w14:paraId="37C38A26" w14:textId="77777777" w:rsidR="004C011C" w:rsidRDefault="004C011C" w:rsidP="005E0134"/>
          <w:p w14:paraId="772407C5" w14:textId="77777777" w:rsidR="004C011C" w:rsidRDefault="004C011C" w:rsidP="005E0134">
            <w:r>
              <w:t>Output:</w:t>
            </w:r>
          </w:p>
          <w:p w14:paraId="7DFB7E31" w14:textId="6BD95114" w:rsidR="004C011C" w:rsidRDefault="004C011C" w:rsidP="004C011C">
            <w:r>
              <w:t>{income: 100, initialExpenditure:25}</w:t>
            </w:r>
          </w:p>
          <w:p w14:paraId="585DDF12" w14:textId="7C202524" w:rsidR="004C011C" w:rsidRDefault="004C011C" w:rsidP="005E0134">
            <w:r>
              <w:t>{income: 100, initialExpenditure:25}</w:t>
            </w:r>
          </w:p>
        </w:tc>
      </w:tr>
      <w:tr w:rsidR="00800DDD" w14:paraId="2F5D6B13"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7CD2E9" w14:textId="434AC1D2" w:rsidR="00800DDD" w:rsidRDefault="002955D9" w:rsidP="005E0134">
            <w:pPr>
              <w:pStyle w:val="ListNumber"/>
            </w:pPr>
            <w:r>
              <w:lastRenderedPageBreak/>
              <w:t>String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E59303C" w14:textId="7B1A6BF3" w:rsidR="00800DDD" w:rsidRDefault="002955D9" w:rsidP="002955D9">
            <w:r>
              <w:t xml:space="preserve">1. </w:t>
            </w:r>
            <w:r w:rsidR="007A7288">
              <w:t>s</w:t>
            </w:r>
            <w:r>
              <w:t xml:space="preserve">tringName.length </w:t>
            </w:r>
            <w:r w:rsidR="007A7288">
              <w:t>-</w:t>
            </w:r>
            <w:r>
              <w:t xml:space="preserve"> Gives the size of the string</w:t>
            </w:r>
          </w:p>
          <w:p w14:paraId="3FAC4E33" w14:textId="77777777" w:rsidR="007A7288" w:rsidRDefault="007A7288" w:rsidP="002955D9"/>
          <w:p w14:paraId="3B30B62B" w14:textId="5040DD5B" w:rsidR="002955D9" w:rsidRDefault="002955D9" w:rsidP="002955D9">
            <w:r>
              <w:t xml:space="preserve">2. </w:t>
            </w:r>
            <w:r w:rsidR="007A7288">
              <w:t>s</w:t>
            </w:r>
            <w:r>
              <w:t>t</w:t>
            </w:r>
            <w:r w:rsidR="007A7288">
              <w:t>ringName.toUpperCase() – Converts a string to upper case</w:t>
            </w:r>
          </w:p>
          <w:p w14:paraId="6378DC4D" w14:textId="77777777" w:rsidR="007A7288" w:rsidRDefault="007A7288" w:rsidP="002955D9"/>
          <w:p w14:paraId="02BD0765" w14:textId="2EA8538F" w:rsidR="007A7288" w:rsidRDefault="007A7288" w:rsidP="002955D9">
            <w:r>
              <w:t>3. stringName.toLowerCase() – Converts a string to lower case</w:t>
            </w:r>
          </w:p>
          <w:p w14:paraId="0A9A69C6" w14:textId="77777777" w:rsidR="007A7288" w:rsidRDefault="007A7288" w:rsidP="002955D9"/>
          <w:p w14:paraId="16CABF52" w14:textId="6D3C5C61" w:rsidR="007A7288" w:rsidRDefault="007A7288" w:rsidP="002955D9">
            <w:r>
              <w:t>4</w:t>
            </w:r>
            <w:r w:rsidR="00EA375C">
              <w:t xml:space="preserve">. </w:t>
            </w:r>
            <w:r>
              <w:t>stringName.includes(</w:t>
            </w:r>
            <w:r w:rsidR="00EA375C">
              <w:t>“searchString”</w:t>
            </w:r>
            <w:r>
              <w:t xml:space="preserve">) – Determines </w:t>
            </w:r>
            <w:r w:rsidR="00EA375C">
              <w:t>whether</w:t>
            </w:r>
            <w:r>
              <w:t xml:space="preserve"> a string can be found within another string. Returns boolean.</w:t>
            </w:r>
          </w:p>
          <w:p w14:paraId="3FB0F883" w14:textId="033A9C6D" w:rsidR="00EA375C" w:rsidRDefault="00EA375C" w:rsidP="002955D9"/>
          <w:p w14:paraId="7A8FA51C" w14:textId="77C5A4D4" w:rsidR="00EA375C" w:rsidRDefault="00EA375C" w:rsidP="002955D9">
            <w:r>
              <w:t>5. stringName.includes(“searchString”, position) – Determines whether a string can be found within another string. Returns boolean. The second argument is optional which specify t</w:t>
            </w:r>
            <w:r w:rsidRPr="00EA375C">
              <w:t>he position within the string at which to begin searching for searchString. (Defaults to 0.)</w:t>
            </w:r>
          </w:p>
          <w:p w14:paraId="74513F97" w14:textId="6C017751" w:rsidR="00EA375C" w:rsidRDefault="00EA375C" w:rsidP="002955D9"/>
          <w:p w14:paraId="62B4062A" w14:textId="783DD9E0" w:rsidR="007A7288" w:rsidRDefault="00EA375C" w:rsidP="002955D9">
            <w:r>
              <w:t>6. stringName.trim()</w:t>
            </w:r>
            <w:r w:rsidR="005618D2">
              <w:t xml:space="preserve"> – Removes </w:t>
            </w:r>
            <w:r w:rsidRPr="00EA375C">
              <w:t>whitespace from both ends of a string. </w:t>
            </w:r>
          </w:p>
        </w:tc>
      </w:tr>
      <w:tr w:rsidR="00800DDD" w14:paraId="1399E14A"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4EAA3F9" w14:textId="0BF2F8F2" w:rsidR="00800DDD" w:rsidRDefault="00184319" w:rsidP="00DF0607">
            <w:pPr>
              <w:pStyle w:val="ListNumber"/>
              <w:numPr>
                <w:ilvl w:val="0"/>
                <w:numId w:val="0"/>
              </w:numPr>
              <w:ind w:left="360" w:hanging="360"/>
            </w:pPr>
            <w:r>
              <w:t>31</w:t>
            </w:r>
            <w:r w:rsidR="00DF0607">
              <w:t>. Number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8A16B2F" w14:textId="08BAFE94" w:rsidR="000E4947" w:rsidRDefault="00DF0607" w:rsidP="005E0134">
            <w:r>
              <w:t>1.</w:t>
            </w:r>
            <w:r w:rsidR="0058798A">
              <w:t xml:space="preserve"> </w:t>
            </w:r>
            <w:r>
              <w:t>varName.toFixed(n),</w:t>
            </w:r>
            <w:r w:rsidR="0058798A">
              <w:t xml:space="preserve"> </w:t>
            </w:r>
            <w:r>
              <w:t>n=0 to 20 – Convert a decimal number up to nth decimal point</w:t>
            </w:r>
          </w:p>
        </w:tc>
      </w:tr>
      <w:tr w:rsidR="00800DDD" w14:paraId="5E389FF6"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7F5AEA7" w14:textId="4B41C122" w:rsidR="00800DDD" w:rsidRDefault="00184319" w:rsidP="00184319">
            <w:pPr>
              <w:pStyle w:val="ListNumber"/>
              <w:numPr>
                <w:ilvl w:val="0"/>
                <w:numId w:val="0"/>
              </w:numPr>
            </w:pPr>
            <w:r>
              <w:t xml:space="preserve">32. </w:t>
            </w:r>
            <w:r w:rsidR="0058798A">
              <w:t>Math Methods In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20472F8" w14:textId="4880E0C6" w:rsidR="00800DDD" w:rsidRDefault="0058798A" w:rsidP="005E0134">
            <w:r>
              <w:t xml:space="preserve">1. Math.round(num) – Round up the number </w:t>
            </w:r>
            <w:r w:rsidR="00A01DB6">
              <w:t>using mathematics rule.</w:t>
            </w:r>
          </w:p>
          <w:p w14:paraId="65D70B88" w14:textId="77777777" w:rsidR="00E16ECA" w:rsidRDefault="00E16ECA" w:rsidP="005E0134"/>
          <w:p w14:paraId="677A9D50" w14:textId="10D07AF1" w:rsidR="00E16ECA" w:rsidRDefault="00E16ECA" w:rsidP="005E0134">
            <w:r>
              <w:t>2. Math.floor(num) – Erase the decimal part</w:t>
            </w:r>
          </w:p>
          <w:p w14:paraId="2909171D" w14:textId="5CC889C7" w:rsidR="00E16ECA" w:rsidRDefault="00E16ECA" w:rsidP="005E0134"/>
          <w:p w14:paraId="145A73C2" w14:textId="58E45631" w:rsidR="00E16ECA" w:rsidRDefault="00E16ECA" w:rsidP="005E0134">
            <w:r>
              <w:t xml:space="preserve">3. Math.ceil(num) – </w:t>
            </w:r>
            <w:r w:rsidR="00A01DB6">
              <w:t>C</w:t>
            </w:r>
            <w:r>
              <w:t>onvert number to nearest integer</w:t>
            </w:r>
          </w:p>
          <w:p w14:paraId="15DF6B34" w14:textId="77777777" w:rsidR="0058798A" w:rsidRDefault="0058798A" w:rsidP="005E0134"/>
          <w:p w14:paraId="4794F523" w14:textId="77777777" w:rsidR="0058798A" w:rsidRDefault="00A01DB6" w:rsidP="005E0134">
            <w:r>
              <w:t>4</w:t>
            </w:r>
            <w:r w:rsidR="0058798A">
              <w:t>. Math.random() – Generates a random number between 0 and 1</w:t>
            </w:r>
            <w:r>
              <w:t>(0 inclusive and 1 exclusive).</w:t>
            </w:r>
          </w:p>
          <w:p w14:paraId="15BBA98C" w14:textId="77777777" w:rsidR="00A01DB6" w:rsidRDefault="00A01DB6" w:rsidP="005E0134"/>
          <w:p w14:paraId="073A2F63" w14:textId="09251C20" w:rsidR="00A01DB6" w:rsidRDefault="00A01DB6" w:rsidP="005E0134">
            <w:r>
              <w:t xml:space="preserve">5. </w:t>
            </w:r>
            <w:r w:rsidR="009A082A">
              <w:t>Math.floor(</w:t>
            </w:r>
            <w:r>
              <w:t>Math.ramdom</w:t>
            </w:r>
            <w:r w:rsidR="009A082A">
              <w:t>()*(max-min+1)) + min</w:t>
            </w:r>
            <w:r w:rsidR="00DF30C5">
              <w:t xml:space="preserve"> – Generates a random number between max and min number(say between 20 and 10)</w:t>
            </w:r>
          </w:p>
        </w:tc>
      </w:tr>
      <w:tr w:rsidR="00800DDD" w14:paraId="7B3C0E38" w14:textId="77777777" w:rsidTr="00800DD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A64B56" w14:textId="0CD5E781" w:rsidR="00800DDD" w:rsidRDefault="00184319" w:rsidP="00184319">
            <w:pPr>
              <w:pStyle w:val="ListNumber"/>
              <w:numPr>
                <w:ilvl w:val="0"/>
                <w:numId w:val="0"/>
              </w:numPr>
            </w:pPr>
            <w:r>
              <w:t xml:space="preserve">33. </w:t>
            </w:r>
            <w:r w:rsidR="00471F9B">
              <w:t>Constant Variable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64A7C2B" w14:textId="3F103245" w:rsidR="00800DDD" w:rsidRDefault="00471F9B" w:rsidP="005E0134">
            <w:r>
              <w:t>If assigned, then value cannot be changed (will show error) but it can be manipulated in case of object.</w:t>
            </w:r>
          </w:p>
          <w:p w14:paraId="41E17232" w14:textId="77777777" w:rsidR="00471F9B" w:rsidRDefault="00471F9B" w:rsidP="005E0134"/>
          <w:p w14:paraId="6B6569BD" w14:textId="28A3924B" w:rsidR="00471F9B" w:rsidRDefault="00471F9B" w:rsidP="005E0134">
            <w:r>
              <w:t>Example 1:</w:t>
            </w:r>
          </w:p>
          <w:p w14:paraId="26301420" w14:textId="77777777" w:rsidR="00471F9B" w:rsidRDefault="00471F9B" w:rsidP="005E0134"/>
          <w:p w14:paraId="2E54818E" w14:textId="17B0C9FA" w:rsidR="00471F9B" w:rsidRDefault="00471F9B" w:rsidP="005E0134">
            <w:r>
              <w:t>const num =2</w:t>
            </w:r>
          </w:p>
          <w:p w14:paraId="11A8BB27" w14:textId="74413A75" w:rsidR="00471F9B" w:rsidRDefault="00471F9B" w:rsidP="005E0134">
            <w:r>
              <w:t>num = 3</w:t>
            </w:r>
          </w:p>
          <w:p w14:paraId="056C9504" w14:textId="313A54AE" w:rsidR="00471F9B" w:rsidRDefault="00471F9B" w:rsidP="005E0134">
            <w:r>
              <w:t>console.log(num)</w:t>
            </w:r>
          </w:p>
          <w:p w14:paraId="25CF582D" w14:textId="1E767C55" w:rsidR="00471F9B" w:rsidRDefault="00471F9B" w:rsidP="005E0134"/>
          <w:p w14:paraId="428C9562" w14:textId="5E74E255" w:rsidR="00471F9B" w:rsidRDefault="00471F9B" w:rsidP="005E0134">
            <w:r>
              <w:t>Output:</w:t>
            </w:r>
          </w:p>
          <w:p w14:paraId="451BB344" w14:textId="33764F78" w:rsidR="00471F9B" w:rsidRDefault="00471F9B" w:rsidP="005E0134">
            <w:r>
              <w:t>Error</w:t>
            </w:r>
          </w:p>
          <w:p w14:paraId="5CD36BE2" w14:textId="35DEAD45" w:rsidR="00471F9B" w:rsidRDefault="00471F9B" w:rsidP="005E0134"/>
          <w:p w14:paraId="3AAA06AF" w14:textId="7FB64142" w:rsidR="00471F9B" w:rsidRDefault="00471F9B" w:rsidP="005E0134">
            <w:r>
              <w:lastRenderedPageBreak/>
              <w:t>Example 2:</w:t>
            </w:r>
          </w:p>
          <w:p w14:paraId="0DF26F46" w14:textId="77777777" w:rsidR="00471F9B" w:rsidRDefault="00471F9B" w:rsidP="005E0134"/>
          <w:p w14:paraId="0B84B5F1" w14:textId="2307DD01" w:rsidR="00471F9B" w:rsidRDefault="00471F9B" w:rsidP="005E0134">
            <w:r>
              <w:t>const person = {</w:t>
            </w:r>
          </w:p>
          <w:p w14:paraId="303E29FC" w14:textId="6179234E" w:rsidR="00471F9B" w:rsidRDefault="00471F9B" w:rsidP="005E0134">
            <w:r>
              <w:t xml:space="preserve">      name: “Arijit”,</w:t>
            </w:r>
          </w:p>
          <w:p w14:paraId="7F4C515B" w14:textId="2B4A1DBF" w:rsidR="00471F9B" w:rsidRDefault="00471F9B" w:rsidP="005E0134">
            <w:r>
              <w:t xml:space="preserve">      age: 35</w:t>
            </w:r>
          </w:p>
          <w:p w14:paraId="3D7629E3" w14:textId="7D45E511" w:rsidR="00471F9B" w:rsidRDefault="00471F9B" w:rsidP="005E0134">
            <w:r>
              <w:t>}</w:t>
            </w:r>
          </w:p>
          <w:p w14:paraId="7D71C6AA" w14:textId="77777777" w:rsidR="00471F9B" w:rsidRDefault="00471F9B" w:rsidP="005E0134"/>
          <w:p w14:paraId="07FFAE94" w14:textId="52D8588C" w:rsidR="00471F9B" w:rsidRDefault="00471F9B" w:rsidP="005E0134">
            <w:r>
              <w:t>person= {</w:t>
            </w:r>
          </w:p>
          <w:p w14:paraId="7F2FD048" w14:textId="0841EBA5" w:rsidR="00471F9B" w:rsidRDefault="00471F9B" w:rsidP="005E0134">
            <w:r>
              <w:t xml:space="preserve">    name: “Auritra”,</w:t>
            </w:r>
          </w:p>
          <w:p w14:paraId="63F9CDD7" w14:textId="47682CDB" w:rsidR="00471F9B" w:rsidRDefault="00471F9B" w:rsidP="005E0134">
            <w:r>
              <w:t xml:space="preserve">    age: 30</w:t>
            </w:r>
          </w:p>
          <w:p w14:paraId="537052EC" w14:textId="10DF73F4" w:rsidR="00471F9B" w:rsidRDefault="00471F9B" w:rsidP="005E0134">
            <w:r>
              <w:t>}</w:t>
            </w:r>
          </w:p>
          <w:p w14:paraId="6770056B" w14:textId="77777777" w:rsidR="00471F9B" w:rsidRDefault="00471F9B" w:rsidP="005E0134"/>
          <w:p w14:paraId="2E56EFD7" w14:textId="4050F7F9" w:rsidR="00471F9B" w:rsidRDefault="00471F9B" w:rsidP="005E0134">
            <w:r>
              <w:t>console.log(person)</w:t>
            </w:r>
          </w:p>
          <w:p w14:paraId="697CFDBC" w14:textId="77777777" w:rsidR="00471F9B" w:rsidRDefault="00471F9B" w:rsidP="005E0134"/>
          <w:p w14:paraId="17088D1A" w14:textId="77777777" w:rsidR="00471F9B" w:rsidRDefault="00471F9B" w:rsidP="005E0134">
            <w:r>
              <w:t>Output:</w:t>
            </w:r>
          </w:p>
          <w:p w14:paraId="7CCD9EFF" w14:textId="77777777" w:rsidR="003122E7" w:rsidRDefault="00471F9B" w:rsidP="00471F9B">
            <w:r>
              <w:t xml:space="preserve">Error </w:t>
            </w:r>
          </w:p>
          <w:p w14:paraId="448C4E4C" w14:textId="77777777" w:rsidR="003122E7" w:rsidRDefault="003122E7" w:rsidP="00471F9B"/>
          <w:p w14:paraId="0CFFC4A9" w14:textId="2EAFB87E" w:rsidR="00471F9B" w:rsidRDefault="00471F9B" w:rsidP="00471F9B">
            <w:r>
              <w:t>Example</w:t>
            </w:r>
            <w:r w:rsidR="003122E7">
              <w:t xml:space="preserve"> 3</w:t>
            </w:r>
            <w:r>
              <w:t>:</w:t>
            </w:r>
          </w:p>
          <w:p w14:paraId="4B28395F" w14:textId="77777777" w:rsidR="00471F9B" w:rsidRDefault="00471F9B" w:rsidP="00471F9B"/>
          <w:p w14:paraId="612DD145" w14:textId="77777777" w:rsidR="00471F9B" w:rsidRDefault="00471F9B" w:rsidP="00471F9B">
            <w:r>
              <w:t>const person = {</w:t>
            </w:r>
          </w:p>
          <w:p w14:paraId="35C22327" w14:textId="77777777" w:rsidR="00471F9B" w:rsidRDefault="00471F9B" w:rsidP="00471F9B">
            <w:r>
              <w:t xml:space="preserve">      name: “Arijit”,</w:t>
            </w:r>
          </w:p>
          <w:p w14:paraId="73CB55E6" w14:textId="77777777" w:rsidR="00471F9B" w:rsidRDefault="00471F9B" w:rsidP="00471F9B">
            <w:r>
              <w:t xml:space="preserve">      age: 35</w:t>
            </w:r>
          </w:p>
          <w:p w14:paraId="5AAB4460" w14:textId="77777777" w:rsidR="00471F9B" w:rsidRDefault="00471F9B" w:rsidP="00471F9B">
            <w:r>
              <w:t>}</w:t>
            </w:r>
          </w:p>
          <w:p w14:paraId="776AFF66" w14:textId="77777777" w:rsidR="00471F9B" w:rsidRDefault="00471F9B" w:rsidP="00471F9B"/>
          <w:p w14:paraId="0EC8EA1B" w14:textId="11D598D9" w:rsidR="003122E7" w:rsidRDefault="003122E7" w:rsidP="00471F9B">
            <w:r>
              <w:t>person.name=</w:t>
            </w:r>
            <w:r w:rsidR="00AE0BBD">
              <w:t xml:space="preserve"> “</w:t>
            </w:r>
            <w:r>
              <w:t>Auritra”</w:t>
            </w:r>
          </w:p>
          <w:p w14:paraId="65110720" w14:textId="2C0E4062" w:rsidR="00471F9B" w:rsidRDefault="00471F9B" w:rsidP="00471F9B">
            <w:r>
              <w:t>console.log(person</w:t>
            </w:r>
            <w:r w:rsidR="003122E7">
              <w:t>.name</w:t>
            </w:r>
            <w:r>
              <w:t>)</w:t>
            </w:r>
          </w:p>
          <w:p w14:paraId="594B503B" w14:textId="77777777" w:rsidR="00471F9B" w:rsidRDefault="00471F9B" w:rsidP="00471F9B"/>
          <w:p w14:paraId="3951E012" w14:textId="77777777" w:rsidR="00471F9B" w:rsidRDefault="00471F9B" w:rsidP="00471F9B">
            <w:r>
              <w:t>Output:</w:t>
            </w:r>
          </w:p>
          <w:p w14:paraId="69A5084B" w14:textId="08C53329" w:rsidR="00471F9B" w:rsidRDefault="003122E7" w:rsidP="005E0134">
            <w:r>
              <w:t>Auritra</w:t>
            </w:r>
          </w:p>
        </w:tc>
      </w:tr>
      <w:tr w:rsidR="00800DDD" w14:paraId="1AE00F8D" w14:textId="77777777" w:rsidTr="00D3477D">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EFBAFFC" w14:textId="1E8B4E96" w:rsidR="00800DDD" w:rsidRDefault="00184319" w:rsidP="00184319">
            <w:pPr>
              <w:pStyle w:val="ListNumber"/>
              <w:numPr>
                <w:ilvl w:val="0"/>
                <w:numId w:val="0"/>
              </w:numPr>
            </w:pPr>
            <w:r>
              <w:lastRenderedPageBreak/>
              <w:t xml:space="preserve">34. </w:t>
            </w:r>
            <w:r w:rsidR="00D3477D">
              <w:t>Installing live server</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1C2A5AE" w14:textId="12F3A643" w:rsidR="00800DDD" w:rsidRDefault="003A502E" w:rsidP="005E0134">
            <w:r>
              <w:t xml:space="preserve">For Dos/Windows:  </w:t>
            </w:r>
            <w:r w:rsidR="00D3477D">
              <w:t>npm install -g live-server</w:t>
            </w:r>
          </w:p>
          <w:p w14:paraId="189B5A33" w14:textId="77BC4976" w:rsidR="003A502E" w:rsidRDefault="003A502E" w:rsidP="005E0134">
            <w:r>
              <w:t>For Mac/Apple:  sudo npm install -g live-server</w:t>
            </w:r>
          </w:p>
        </w:tc>
      </w:tr>
      <w:tr w:rsidR="00D3477D" w14:paraId="7E58BBF6"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838DF53" w14:textId="4F25C9D7" w:rsidR="00D3477D" w:rsidRDefault="00184319" w:rsidP="00184319">
            <w:pPr>
              <w:pStyle w:val="ListNumber"/>
              <w:numPr>
                <w:ilvl w:val="0"/>
                <w:numId w:val="0"/>
              </w:numPr>
            </w:pPr>
            <w:r>
              <w:t xml:space="preserve">35. </w:t>
            </w:r>
            <w:r w:rsidR="00D3477D">
              <w:t>Check live server version</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8DC1686" w14:textId="214385CC" w:rsidR="00D3477D" w:rsidRDefault="00D3477D" w:rsidP="005E0134">
            <w:r>
              <w:t>live-server --version</w:t>
            </w:r>
          </w:p>
        </w:tc>
      </w:tr>
      <w:tr w:rsidR="0064399C" w14:paraId="37F5039D"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0D5B878" w14:textId="7216D258" w:rsidR="0064399C" w:rsidRDefault="00184319" w:rsidP="00184319">
            <w:pPr>
              <w:pStyle w:val="ListNumber"/>
              <w:numPr>
                <w:ilvl w:val="0"/>
                <w:numId w:val="0"/>
              </w:numPr>
            </w:pPr>
            <w:r>
              <w:t xml:space="preserve">36. </w:t>
            </w:r>
            <w:r w:rsidR="0064399C">
              <w:t>Serving a particular project on live-server</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8F2A2E3" w14:textId="77777777" w:rsidR="0064399C" w:rsidRDefault="0064399C" w:rsidP="005E0134">
            <w:r>
              <w:t>cd projectDirectory</w:t>
            </w:r>
          </w:p>
          <w:p w14:paraId="5B1F43C6" w14:textId="77777777" w:rsidR="0064399C" w:rsidRDefault="0064399C" w:rsidP="005E0134">
            <w:r>
              <w:t>cd ..</w:t>
            </w:r>
          </w:p>
          <w:p w14:paraId="5212D7FE" w14:textId="5FFADB5F" w:rsidR="0064399C" w:rsidRDefault="0064399C" w:rsidP="005E0134">
            <w:r>
              <w:t>live-server projectDirectory --port=</w:t>
            </w:r>
            <w:r w:rsidR="00382ECD">
              <w:t>“</w:t>
            </w:r>
            <w:r>
              <w:t>8090”</w:t>
            </w:r>
          </w:p>
        </w:tc>
      </w:tr>
      <w:tr w:rsidR="005064D7" w14:paraId="23A6DDC7"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DD7B501" w14:textId="12BD1938" w:rsidR="005064D7" w:rsidRDefault="00184319" w:rsidP="00184319">
            <w:pPr>
              <w:pStyle w:val="ListNumber"/>
              <w:numPr>
                <w:ilvl w:val="0"/>
                <w:numId w:val="0"/>
              </w:numPr>
            </w:pPr>
            <w:r>
              <w:t xml:space="preserve">37. </w:t>
            </w:r>
            <w:r w:rsidR="005064D7">
              <w:t>Connecting JS with HTML</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F710CA8" w14:textId="77777777" w:rsidR="00AB778F" w:rsidRDefault="00AB778F" w:rsidP="005E0134">
            <w:r>
              <w:t>Crude way:</w:t>
            </w:r>
          </w:p>
          <w:p w14:paraId="5AD35EDD" w14:textId="6E84AB8E" w:rsidR="005064D7" w:rsidRDefault="005064D7" w:rsidP="005E0134">
            <w:r>
              <w:t>&lt;</w:t>
            </w:r>
            <w:r w:rsidR="009A2A64">
              <w:t>body</w:t>
            </w:r>
            <w:r>
              <w:t>&gt;</w:t>
            </w:r>
          </w:p>
          <w:p w14:paraId="085529EB" w14:textId="5A1C1704" w:rsidR="005064D7" w:rsidRDefault="005064D7" w:rsidP="005E0134">
            <w:r>
              <w:t xml:space="preserve">          &lt;script&gt;</w:t>
            </w:r>
            <w:r w:rsidRPr="005064D7">
              <w:rPr>
                <w:i/>
                <w:iCs/>
              </w:rPr>
              <w:t>any JS code</w:t>
            </w:r>
            <w:r>
              <w:t>&lt;/script&gt;</w:t>
            </w:r>
          </w:p>
          <w:p w14:paraId="76081C1D" w14:textId="2DD05C08" w:rsidR="005064D7" w:rsidRDefault="005064D7" w:rsidP="005E0134">
            <w:r>
              <w:t>&lt;/</w:t>
            </w:r>
            <w:r w:rsidR="009A2A64">
              <w:t>body</w:t>
            </w:r>
            <w:r>
              <w:t>&gt;</w:t>
            </w:r>
          </w:p>
          <w:p w14:paraId="64E3014F" w14:textId="7BD9BEE4" w:rsidR="00AB778F" w:rsidRDefault="00AB778F" w:rsidP="005E0134">
            <w:r>
              <w:t>Actual way:</w:t>
            </w:r>
          </w:p>
          <w:p w14:paraId="6B7D2F3B" w14:textId="77777777" w:rsidR="00AB778F" w:rsidRDefault="00AB778F" w:rsidP="005E0134"/>
          <w:p w14:paraId="38547F36" w14:textId="11C429B3" w:rsidR="00AB778F" w:rsidRDefault="00AB778F" w:rsidP="00AB778F">
            <w:r>
              <w:t>&lt;</w:t>
            </w:r>
            <w:r w:rsidR="009A2A64">
              <w:t>body</w:t>
            </w:r>
            <w:r>
              <w:t>&gt;</w:t>
            </w:r>
          </w:p>
          <w:p w14:paraId="1CA11668" w14:textId="3CC1B4FC" w:rsidR="00AB778F" w:rsidRDefault="00AB778F" w:rsidP="00AB778F">
            <w:r>
              <w:t xml:space="preserve">          &lt;script src=”/path from current location/fileName.js”&gt; &lt;/script&gt;</w:t>
            </w:r>
          </w:p>
          <w:p w14:paraId="6AE55AD0" w14:textId="4E3FE4A6" w:rsidR="00AB778F" w:rsidRDefault="00AB778F" w:rsidP="00AB778F">
            <w:r>
              <w:t>&lt;/</w:t>
            </w:r>
            <w:r w:rsidR="009A2A64">
              <w:t>body</w:t>
            </w:r>
            <w:r>
              <w:t>&gt;</w:t>
            </w:r>
          </w:p>
          <w:p w14:paraId="04338D79" w14:textId="48C71447" w:rsidR="009A2A64" w:rsidRDefault="009A2A64" w:rsidP="00AB778F"/>
          <w:p w14:paraId="1861BFE9" w14:textId="2397EDFF" w:rsidR="009A2A64" w:rsidRDefault="009A2A64" w:rsidP="00AB778F">
            <w:r>
              <w:t>Note:</w:t>
            </w:r>
          </w:p>
          <w:p w14:paraId="16921313" w14:textId="3490528D" w:rsidR="009A2A64" w:rsidRDefault="009A2A64" w:rsidP="00AB778F">
            <w:r>
              <w:t>Script tag should be inserted inside the body tag at the end. If not then all html codes below the script tag will not be available to JS in spite of the presence.</w:t>
            </w:r>
          </w:p>
          <w:p w14:paraId="4747AC39" w14:textId="19D03DE4" w:rsidR="00AB778F" w:rsidRDefault="00AB778F" w:rsidP="005E0134"/>
        </w:tc>
      </w:tr>
      <w:tr w:rsidR="005064D7" w14:paraId="2020FB14"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13966D6" w14:textId="3DBB114E" w:rsidR="005064D7" w:rsidRDefault="00184319" w:rsidP="00184319">
            <w:pPr>
              <w:pStyle w:val="ListNumber"/>
              <w:numPr>
                <w:ilvl w:val="0"/>
                <w:numId w:val="0"/>
              </w:numPr>
            </w:pPr>
            <w:r>
              <w:lastRenderedPageBreak/>
              <w:t xml:space="preserve">38. </w:t>
            </w:r>
            <w:r w:rsidR="009A2A64">
              <w:t>Targeting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7B018E" w14:textId="77777777" w:rsidR="005064D7" w:rsidRDefault="009A2A64" w:rsidP="005E0134">
            <w:r>
              <w:t>document.queryselector(“tagName”). For example, tagName can be p for paragraph tag</w:t>
            </w:r>
          </w:p>
          <w:p w14:paraId="622AD457" w14:textId="487354F4" w:rsidR="00E71B79" w:rsidRDefault="00E71B79" w:rsidP="005E0134">
            <w:r>
              <w:t>querySelector() targets only the first tag with same tags in HTML.</w:t>
            </w:r>
          </w:p>
        </w:tc>
      </w:tr>
      <w:tr w:rsidR="005064D7" w14:paraId="1FEE6B09"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6B2E5F4" w14:textId="22A9EC2A" w:rsidR="005064D7" w:rsidRDefault="00184319" w:rsidP="00184319">
            <w:pPr>
              <w:pStyle w:val="ListNumber"/>
              <w:numPr>
                <w:ilvl w:val="0"/>
                <w:numId w:val="0"/>
              </w:numPr>
            </w:pPr>
            <w:r>
              <w:t xml:space="preserve">39. </w:t>
            </w:r>
            <w:r w:rsidR="00E71B79">
              <w:t>Removing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5701013" w14:textId="61FCF8B2" w:rsidR="00950FED" w:rsidRDefault="00950FED" w:rsidP="005E0134">
            <w:r>
              <w:t>Removing single tag:</w:t>
            </w:r>
          </w:p>
          <w:p w14:paraId="40DDBF66" w14:textId="77777777" w:rsidR="00950FED" w:rsidRDefault="00950FED" w:rsidP="005E0134"/>
          <w:p w14:paraId="4C7E65FA" w14:textId="0CBC0DF4" w:rsidR="005064D7" w:rsidRDefault="00E71B79" w:rsidP="005E0134">
            <w:r>
              <w:t>let tag= document.queryselector(“tagName”)</w:t>
            </w:r>
          </w:p>
          <w:p w14:paraId="539A15C4" w14:textId="76DDCC58" w:rsidR="00E71B79" w:rsidRDefault="00E71B79" w:rsidP="005E0134">
            <w:r>
              <w:t>tag.remove()</w:t>
            </w:r>
          </w:p>
          <w:p w14:paraId="35F53B77" w14:textId="6D7C80A6" w:rsidR="00950FED" w:rsidRDefault="00950FED" w:rsidP="005E0134"/>
          <w:p w14:paraId="5C6053FE" w14:textId="43D9D329" w:rsidR="00950FED" w:rsidRDefault="00950FED" w:rsidP="005E0134">
            <w:r>
              <w:t>Removing multiple tags of same type:</w:t>
            </w:r>
          </w:p>
          <w:p w14:paraId="343EA2EC" w14:textId="77777777" w:rsidR="00950FED" w:rsidRDefault="00950FED" w:rsidP="005E0134"/>
          <w:p w14:paraId="563A6179" w14:textId="77777777" w:rsidR="00950FED" w:rsidRDefault="00950FED" w:rsidP="00950FED">
            <w:r>
              <w:t>let tags= document.queryselectorAll(“tagName”)</w:t>
            </w:r>
          </w:p>
          <w:p w14:paraId="51A90B84" w14:textId="77777777" w:rsidR="00950FED" w:rsidRDefault="00950FED" w:rsidP="00950FED"/>
          <w:p w14:paraId="274E8CED" w14:textId="2602272F" w:rsidR="00206A85" w:rsidRDefault="00950FED" w:rsidP="00206A85">
            <w:r>
              <w:t>tags.foreach(</w:t>
            </w:r>
            <w:r w:rsidR="00206A85">
              <w:t>function(tagName</w:t>
            </w:r>
            <w:r>
              <w:t>)</w:t>
            </w:r>
            <w:r w:rsidR="00206A85">
              <w:t xml:space="preserve"> {</w:t>
            </w:r>
          </w:p>
          <w:p w14:paraId="0B812B41" w14:textId="77777777" w:rsidR="00206A85" w:rsidRDefault="00206A85" w:rsidP="00206A85">
            <w:r>
              <w:t xml:space="preserve">   tagName.remove()</w:t>
            </w:r>
          </w:p>
          <w:p w14:paraId="75651734" w14:textId="6B9DE29C" w:rsidR="00206A85" w:rsidRDefault="00206A85" w:rsidP="00206A85">
            <w:r>
              <w:t>})</w:t>
            </w:r>
          </w:p>
          <w:p w14:paraId="382C8B72" w14:textId="572578DA" w:rsidR="00950FED" w:rsidRDefault="00950FED" w:rsidP="005E0134"/>
        </w:tc>
      </w:tr>
      <w:tr w:rsidR="00E71B79" w14:paraId="4E136613" w14:textId="77777777" w:rsidTr="005064D7">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9B9B227" w14:textId="71F25D66" w:rsidR="00E71B79" w:rsidRDefault="00184319" w:rsidP="00184319">
            <w:pPr>
              <w:pStyle w:val="ListNumber"/>
              <w:numPr>
                <w:ilvl w:val="0"/>
                <w:numId w:val="0"/>
              </w:numPr>
            </w:pPr>
            <w:r>
              <w:t xml:space="preserve">40. </w:t>
            </w:r>
            <w:r w:rsidR="00950FED">
              <w:t>Re</w:t>
            </w:r>
            <w:r w:rsidR="00D27F44">
              <w:t>ading</w:t>
            </w:r>
            <w:r w:rsidR="00950FED">
              <w:t xml:space="preserve"> HTML element using JS code</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3C001A5" w14:textId="51FDCD37" w:rsidR="00751B8E" w:rsidRDefault="00751B8E" w:rsidP="00751B8E">
            <w:r>
              <w:t>Reading single tag:</w:t>
            </w:r>
          </w:p>
          <w:p w14:paraId="580C072F" w14:textId="77777777" w:rsidR="00751B8E" w:rsidRDefault="00751B8E" w:rsidP="00751B8E"/>
          <w:p w14:paraId="607C73A8" w14:textId="77777777" w:rsidR="00751B8E" w:rsidRDefault="00751B8E" w:rsidP="00751B8E">
            <w:r>
              <w:t>let tag= document.queryselector(“tagName”)</w:t>
            </w:r>
          </w:p>
          <w:p w14:paraId="216DEF37" w14:textId="246840CB" w:rsidR="00751B8E" w:rsidRDefault="00751B8E" w:rsidP="00751B8E">
            <w:r>
              <w:t>tag.textContent</w:t>
            </w:r>
          </w:p>
          <w:p w14:paraId="117EDC23" w14:textId="77777777" w:rsidR="00751B8E" w:rsidRDefault="00751B8E" w:rsidP="00751B8E"/>
          <w:p w14:paraId="4ACFE54F" w14:textId="211FE45F" w:rsidR="00751B8E" w:rsidRDefault="00751B8E" w:rsidP="00751B8E">
            <w:r>
              <w:t>Reading multiple tags of same type:</w:t>
            </w:r>
          </w:p>
          <w:p w14:paraId="249CE330" w14:textId="77777777" w:rsidR="00751B8E" w:rsidRDefault="00751B8E" w:rsidP="00751B8E"/>
          <w:p w14:paraId="31C479F6" w14:textId="77777777" w:rsidR="00751B8E" w:rsidRDefault="00751B8E" w:rsidP="00751B8E">
            <w:r>
              <w:t>let tags= document.queryselectorAll(“tagName”)</w:t>
            </w:r>
          </w:p>
          <w:p w14:paraId="15F8445C" w14:textId="04C135CE" w:rsidR="00751B8E" w:rsidRDefault="00751B8E" w:rsidP="00751B8E"/>
          <w:p w14:paraId="20FCDC9C" w14:textId="77777777" w:rsidR="00206A85" w:rsidRDefault="00751B8E" w:rsidP="00206A85">
            <w:r>
              <w:t>tags.foreach(</w:t>
            </w:r>
            <w:r w:rsidR="00206A85">
              <w:t>function(tagName){</w:t>
            </w:r>
          </w:p>
          <w:p w14:paraId="1FA7FF7A" w14:textId="77777777" w:rsidR="00206A85" w:rsidRDefault="00206A85" w:rsidP="00206A85">
            <w:r>
              <w:t xml:space="preserve">   console.log(tagName.textContent)</w:t>
            </w:r>
          </w:p>
          <w:p w14:paraId="03F44BFA" w14:textId="104852A3" w:rsidR="00950FED" w:rsidRDefault="00206A85" w:rsidP="00E71B79">
            <w:r>
              <w:t>}</w:t>
            </w:r>
            <w:r w:rsidR="00751B8E">
              <w:t>)</w:t>
            </w:r>
          </w:p>
        </w:tc>
      </w:tr>
      <w:tr w:rsidR="00E71B79" w14:paraId="1B25E343"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2A4315D" w14:textId="711B94A7" w:rsidR="00950FED" w:rsidRDefault="00184319" w:rsidP="00751B8E">
            <w:pPr>
              <w:pStyle w:val="ListNumber"/>
              <w:numPr>
                <w:ilvl w:val="0"/>
                <w:numId w:val="0"/>
              </w:numPr>
              <w:ind w:left="360" w:hanging="360"/>
            </w:pPr>
            <w:r>
              <w:t>41</w:t>
            </w:r>
            <w:r w:rsidR="00751B8E">
              <w:t>. Updating HTML elements using JS codes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0AF2750" w14:textId="242CEFC8" w:rsidR="00751B8E" w:rsidRDefault="00751B8E" w:rsidP="00751B8E">
            <w:r>
              <w:t>Updating single tag:</w:t>
            </w:r>
          </w:p>
          <w:p w14:paraId="7A83F1DD" w14:textId="77777777" w:rsidR="00751B8E" w:rsidRDefault="00751B8E" w:rsidP="00751B8E"/>
          <w:p w14:paraId="32E2A844" w14:textId="77777777" w:rsidR="00751B8E" w:rsidRDefault="00751B8E" w:rsidP="00751B8E">
            <w:r>
              <w:t>let tag= document.queryselector(“tagName”)</w:t>
            </w:r>
          </w:p>
          <w:p w14:paraId="3C5E11A5" w14:textId="5873EBB2" w:rsidR="00751B8E" w:rsidRDefault="00751B8E" w:rsidP="00751B8E">
            <w:r>
              <w:t>tag.textContent =”********”</w:t>
            </w:r>
          </w:p>
          <w:p w14:paraId="7FD7B1B7" w14:textId="77777777" w:rsidR="00751B8E" w:rsidRDefault="00751B8E" w:rsidP="00751B8E"/>
          <w:p w14:paraId="10C9C453" w14:textId="1DF5F5BD" w:rsidR="00751B8E" w:rsidRDefault="00751B8E" w:rsidP="00751B8E">
            <w:r>
              <w:t>Updating multiple tags of same type:</w:t>
            </w:r>
          </w:p>
          <w:p w14:paraId="277D6DF5" w14:textId="77777777" w:rsidR="00751B8E" w:rsidRDefault="00751B8E" w:rsidP="00751B8E"/>
          <w:p w14:paraId="11F026A0" w14:textId="77777777" w:rsidR="00751B8E" w:rsidRDefault="00751B8E" w:rsidP="00751B8E">
            <w:r>
              <w:t>let tags= document.queryselectorAll(“tagName”)</w:t>
            </w:r>
          </w:p>
          <w:p w14:paraId="771014FE" w14:textId="77777777" w:rsidR="00751B8E" w:rsidRDefault="00751B8E" w:rsidP="00751B8E"/>
          <w:p w14:paraId="69B024AA" w14:textId="77777777" w:rsidR="00206A85" w:rsidRDefault="00751B8E" w:rsidP="00206A85">
            <w:r>
              <w:t>tags.foreach(</w:t>
            </w:r>
            <w:r w:rsidR="00206A85">
              <w:t>function(tagName){</w:t>
            </w:r>
          </w:p>
          <w:p w14:paraId="257B6FB1" w14:textId="7D1ADE1D" w:rsidR="00206A85" w:rsidRDefault="00206A85" w:rsidP="00206A85">
            <w:r>
              <w:t xml:space="preserve">   tagName.textContent = </w:t>
            </w:r>
            <w:r w:rsidR="00AE0BBD">
              <w:t>“</w:t>
            </w:r>
            <w:r>
              <w:t>******”</w:t>
            </w:r>
          </w:p>
          <w:p w14:paraId="0006ACF5" w14:textId="4196E72B" w:rsidR="00E71B79" w:rsidRDefault="00206A85" w:rsidP="00E71B79">
            <w:r>
              <w:t>}</w:t>
            </w:r>
            <w:r w:rsidR="00751B8E">
              <w:t>)</w:t>
            </w:r>
          </w:p>
        </w:tc>
      </w:tr>
      <w:tr w:rsidR="00B93804" w14:paraId="41BFB9D5"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B8998E1" w14:textId="32FEA812" w:rsidR="00B93804" w:rsidRDefault="00184319" w:rsidP="00751B8E">
            <w:pPr>
              <w:pStyle w:val="ListNumber"/>
              <w:numPr>
                <w:ilvl w:val="0"/>
                <w:numId w:val="0"/>
              </w:numPr>
              <w:ind w:left="360" w:hanging="360"/>
            </w:pPr>
            <w:r>
              <w:t>42</w:t>
            </w:r>
            <w:r w:rsidR="00B93804" w:rsidRPr="00B93804">
              <w:t>. Adding HTML elements through JS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3995C9E" w14:textId="77777777" w:rsidR="00B93804" w:rsidRDefault="00B93804" w:rsidP="00B93804">
            <w:r>
              <w:t>Comprises of three steps:</w:t>
            </w:r>
          </w:p>
          <w:p w14:paraId="1D82DA10" w14:textId="77777777" w:rsidR="00B93804" w:rsidRDefault="00B93804" w:rsidP="00B93804"/>
          <w:p w14:paraId="3FF46849" w14:textId="77777777" w:rsidR="00B93804" w:rsidRDefault="00B93804" w:rsidP="00B93804">
            <w:r>
              <w:t>1.Telling JS what type of element you want to create</w:t>
            </w:r>
          </w:p>
          <w:p w14:paraId="3AE15FAA" w14:textId="6B9086EF" w:rsidR="00B93804" w:rsidRDefault="00B93804" w:rsidP="00B93804">
            <w:r>
              <w:t>let newElement= document.createElement(“tagType”)</w:t>
            </w:r>
          </w:p>
          <w:p w14:paraId="218EB047" w14:textId="77777777" w:rsidR="00541800" w:rsidRDefault="00541800" w:rsidP="00B93804"/>
          <w:p w14:paraId="731FC283" w14:textId="77777777" w:rsidR="00B93804" w:rsidRDefault="00B93804" w:rsidP="00B93804">
            <w:r>
              <w:t>2.Entering the content for the element</w:t>
            </w:r>
          </w:p>
          <w:p w14:paraId="24761FEA" w14:textId="77777777" w:rsidR="00B93804" w:rsidRDefault="00B93804" w:rsidP="00B93804">
            <w:r>
              <w:t>newElement.textContent= “abcdefgh”</w:t>
            </w:r>
          </w:p>
          <w:p w14:paraId="62B32574" w14:textId="77777777" w:rsidR="00B93804" w:rsidRDefault="00B93804" w:rsidP="00B93804"/>
          <w:p w14:paraId="0DB0BDFE" w14:textId="77777777" w:rsidR="00B93804" w:rsidRDefault="00B93804" w:rsidP="00B93804">
            <w:r>
              <w:lastRenderedPageBreak/>
              <w:t>3.Positioning the element in JS</w:t>
            </w:r>
          </w:p>
          <w:p w14:paraId="50756D7F" w14:textId="77777777" w:rsidR="00B93804" w:rsidRDefault="00B93804" w:rsidP="00B93804">
            <w:r>
              <w:t>For this we need to select the tag in HTML where we want to place the element. By default, it will be added inside, at the end of the selected tag.</w:t>
            </w:r>
          </w:p>
          <w:p w14:paraId="48BACFB9" w14:textId="5CBB7DB9" w:rsidR="00B93804" w:rsidRDefault="00B93804" w:rsidP="00751B8E">
            <w:r>
              <w:t>document.querySelector(“</w:t>
            </w:r>
            <w:r w:rsidR="00541800">
              <w:t>tagName</w:t>
            </w:r>
            <w:r w:rsidR="000E4947">
              <w:t>”</w:t>
            </w:r>
            <w:r>
              <w:t>).appendChild(newElement</w:t>
            </w:r>
            <w:r w:rsidR="00541800">
              <w:t>)</w:t>
            </w:r>
          </w:p>
        </w:tc>
      </w:tr>
      <w:tr w:rsidR="00B93804" w14:paraId="12DC6B2F"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EBE1A63" w14:textId="21F64540" w:rsidR="00B93804" w:rsidRPr="00B93804" w:rsidRDefault="00184319" w:rsidP="00751B8E">
            <w:pPr>
              <w:pStyle w:val="ListNumber"/>
              <w:numPr>
                <w:ilvl w:val="0"/>
                <w:numId w:val="0"/>
              </w:numPr>
              <w:ind w:left="360" w:hanging="360"/>
            </w:pPr>
            <w:r>
              <w:lastRenderedPageBreak/>
              <w:t>43</w:t>
            </w:r>
            <w:r w:rsidR="000E4947">
              <w:t xml:space="preserve">. Adding </w:t>
            </w:r>
            <w:r w:rsidR="00D860B5">
              <w:t>E</w:t>
            </w:r>
            <w:r w:rsidR="000E4947">
              <w:t>vent</w:t>
            </w:r>
            <w:r w:rsidR="00D860B5">
              <w:t xml:space="preserve"> </w:t>
            </w:r>
            <w:r w:rsidR="000E4947">
              <w:t>Listener to any DOM elements</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9840A89" w14:textId="61588069" w:rsidR="00D860B5" w:rsidRDefault="00D860B5" w:rsidP="00B93804">
            <w:r>
              <w:t>A</w:t>
            </w:r>
            <w:r w:rsidRPr="00D860B5">
              <w:t>ttaches an event handler to the specified element.</w:t>
            </w:r>
            <w:r>
              <w:t xml:space="preserve"> M</w:t>
            </w:r>
            <w:r w:rsidRPr="00D860B5">
              <w:t>any event handlers of the same type</w:t>
            </w:r>
            <w:r>
              <w:t xml:space="preserve"> can be added</w:t>
            </w:r>
            <w:r w:rsidRPr="00D860B5">
              <w:t xml:space="preserve"> to one element</w:t>
            </w:r>
            <w:r>
              <w:t>.</w:t>
            </w:r>
          </w:p>
          <w:p w14:paraId="7CF3BAF1" w14:textId="2C4B8D9A" w:rsidR="000E4947" w:rsidRDefault="000E4947" w:rsidP="00B93804">
            <w:r>
              <w:t>By id:</w:t>
            </w:r>
          </w:p>
          <w:p w14:paraId="7B749E76" w14:textId="62C98BAE" w:rsidR="000E4947" w:rsidRDefault="000E4947" w:rsidP="00B93804">
            <w:r>
              <w:t>document.</w:t>
            </w:r>
            <w:r w:rsidR="00E74601">
              <w:t>querySelector</w:t>
            </w:r>
            <w:r>
              <w:t>(“</w:t>
            </w:r>
            <w:r w:rsidR="00E74601">
              <w:t>#id</w:t>
            </w:r>
            <w:r>
              <w:t>”</w:t>
            </w:r>
            <w:r w:rsidR="00E74601">
              <w:t>).addEventListener(</w:t>
            </w:r>
            <w:r w:rsidR="00584237">
              <w:t>event</w:t>
            </w:r>
            <w:r w:rsidR="00E74601">
              <w:t>,function(e){</w:t>
            </w:r>
            <w:r w:rsidR="00E74601" w:rsidRPr="00E74601">
              <w:rPr>
                <w:i/>
                <w:iCs/>
              </w:rPr>
              <w:t>defn</w:t>
            </w:r>
            <w:r w:rsidR="00E74601">
              <w:t>})</w:t>
            </w:r>
          </w:p>
          <w:p w14:paraId="6C486694" w14:textId="77777777" w:rsidR="00E74601" w:rsidRDefault="00E74601" w:rsidP="00B93804"/>
          <w:p w14:paraId="25955E96" w14:textId="77777777" w:rsidR="00E74601" w:rsidRDefault="00E74601" w:rsidP="00B93804">
            <w:r>
              <w:t>By class:</w:t>
            </w:r>
          </w:p>
          <w:p w14:paraId="1E072328" w14:textId="604D7A55" w:rsidR="00E74601" w:rsidRDefault="00E74601" w:rsidP="00B93804">
            <w:r w:rsidRPr="00E74601">
              <w:t>document.querySelector</w:t>
            </w:r>
            <w:r>
              <w:t>All</w:t>
            </w:r>
            <w:r w:rsidRPr="00E74601">
              <w:t>(“</w:t>
            </w:r>
            <w:r>
              <w:t>.className</w:t>
            </w:r>
            <w:r w:rsidRPr="00E74601">
              <w:t>”).addEventListener(</w:t>
            </w:r>
            <w:r w:rsidR="00584237">
              <w:t>event</w:t>
            </w:r>
            <w:r w:rsidRPr="00E74601">
              <w:t>,function(e)</w:t>
            </w:r>
            <w:r>
              <w:t>{</w:t>
            </w:r>
            <w:r>
              <w:rPr>
                <w:i/>
                <w:iCs/>
              </w:rPr>
              <w:t>defn</w:t>
            </w:r>
            <w:r>
              <w:t>}</w:t>
            </w:r>
            <w:r w:rsidRPr="00E74601">
              <w:t>)</w:t>
            </w:r>
          </w:p>
        </w:tc>
      </w:tr>
      <w:tr w:rsidR="000E4947" w14:paraId="74F55A8B"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5BEE9DC" w14:textId="0D780B4C" w:rsidR="000E4947" w:rsidRPr="00B93804" w:rsidRDefault="00184319" w:rsidP="00751B8E">
            <w:pPr>
              <w:pStyle w:val="ListNumber"/>
              <w:numPr>
                <w:ilvl w:val="0"/>
                <w:numId w:val="0"/>
              </w:numPr>
              <w:ind w:left="360" w:hanging="360"/>
            </w:pPr>
            <w:r>
              <w:t>44. Rendering filtered data</w:t>
            </w: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C28ED5A" w14:textId="77777777" w:rsidR="000E4947" w:rsidRDefault="00184319" w:rsidP="00F84C82">
            <w:pPr>
              <w:jc w:val="both"/>
            </w:pPr>
            <w:r>
              <w:t>Steps:</w:t>
            </w:r>
          </w:p>
          <w:p w14:paraId="21C7C894" w14:textId="0039E15B" w:rsidR="00184319" w:rsidRDefault="00184319" w:rsidP="00F84C82">
            <w:pPr>
              <w:jc w:val="both"/>
            </w:pPr>
            <w:r>
              <w:t>1. Create a filter object with a</w:t>
            </w:r>
            <w:r w:rsidR="00927665">
              <w:t xml:space="preserve"> </w:t>
            </w:r>
            <w:r>
              <w:t>single attribute and keep that empty to store latest filtered object</w:t>
            </w:r>
            <w:r w:rsidR="006D0982">
              <w:t xml:space="preserve"> – </w:t>
            </w:r>
          </w:p>
          <w:p w14:paraId="7C54AC5A" w14:textId="1E82266F" w:rsidR="006D0982" w:rsidRDefault="006D0982" w:rsidP="00F84C82">
            <w:pPr>
              <w:jc w:val="both"/>
            </w:pPr>
            <w:r>
              <w:t>const filteredObj = {</w:t>
            </w:r>
          </w:p>
          <w:p w14:paraId="560F73EC" w14:textId="41EFD59D" w:rsidR="006D0982" w:rsidRDefault="006D0982" w:rsidP="00F84C82">
            <w:pPr>
              <w:jc w:val="both"/>
            </w:pPr>
            <w:r>
              <w:t xml:space="preserve">        search : “”</w:t>
            </w:r>
          </w:p>
          <w:p w14:paraId="47871E79" w14:textId="1DC07BA8" w:rsidR="006D0982" w:rsidRDefault="006D0982" w:rsidP="00F84C82">
            <w:pPr>
              <w:jc w:val="both"/>
            </w:pPr>
            <w:r>
              <w:t>}</w:t>
            </w:r>
          </w:p>
          <w:p w14:paraId="3AF54611" w14:textId="6E8DBB96" w:rsidR="00927665" w:rsidRDefault="00927665" w:rsidP="00F84C82">
            <w:pPr>
              <w:jc w:val="both"/>
            </w:pPr>
          </w:p>
          <w:p w14:paraId="582A15BD" w14:textId="6F9EFE3B" w:rsidR="00927665" w:rsidRDefault="00927665" w:rsidP="00F84C82">
            <w:pPr>
              <w:jc w:val="both"/>
            </w:pPr>
            <w:r>
              <w:t xml:space="preserve">2. Create a render function </w:t>
            </w:r>
            <w:r w:rsidR="0052798B">
              <w:t xml:space="preserve">which </w:t>
            </w:r>
            <w:r w:rsidR="00E5775C">
              <w:t>includes</w:t>
            </w:r>
            <w:r w:rsidR="00C957D4">
              <w:t xml:space="preserve"> 3 steps</w:t>
            </w:r>
            <w:r w:rsidR="00E5775C">
              <w:t>:</w:t>
            </w:r>
          </w:p>
          <w:p w14:paraId="71B1B5AA" w14:textId="448AFBF2" w:rsidR="00927665" w:rsidRDefault="0052798B" w:rsidP="00F84C82">
            <w:pPr>
              <w:jc w:val="both"/>
            </w:pPr>
            <w:r>
              <w:t>const renderFunction</w:t>
            </w:r>
            <w:r w:rsidR="00927665">
              <w:t xml:space="preserve"> = function(array</w:t>
            </w:r>
            <w:r w:rsidR="006D0982">
              <w:t>Name</w:t>
            </w:r>
            <w:r w:rsidR="00927665">
              <w:t xml:space="preserve">, </w:t>
            </w:r>
            <w:r w:rsidR="00E8696D">
              <w:t>filteredObj</w:t>
            </w:r>
            <w:r w:rsidR="00927665">
              <w:t>){</w:t>
            </w:r>
          </w:p>
          <w:p w14:paraId="22F05572" w14:textId="77777777" w:rsidR="00C957D4" w:rsidRDefault="00C957D4" w:rsidP="00F84C82">
            <w:pPr>
              <w:jc w:val="both"/>
            </w:pPr>
          </w:p>
          <w:p w14:paraId="09DD381D" w14:textId="418C1BC3" w:rsidR="008568C3" w:rsidRPr="00C957D4" w:rsidRDefault="008568C3" w:rsidP="00F84C82">
            <w:pPr>
              <w:jc w:val="both"/>
              <w:rPr>
                <w:b/>
                <w:bCs/>
              </w:rPr>
            </w:pPr>
            <w:r>
              <w:t xml:space="preserve">     </w:t>
            </w:r>
            <w:r w:rsidR="00C957D4" w:rsidRPr="00C957D4">
              <w:rPr>
                <w:b/>
                <w:bCs/>
              </w:rPr>
              <w:t>JS filter f</w:t>
            </w:r>
            <w:r w:rsidRPr="00C957D4">
              <w:rPr>
                <w:b/>
                <w:bCs/>
              </w:rPr>
              <w:t>unction to filter elements</w:t>
            </w:r>
          </w:p>
          <w:p w14:paraId="7A55459D" w14:textId="2C15E2BC" w:rsidR="006D0982" w:rsidRDefault="00927665" w:rsidP="00F84C82">
            <w:pPr>
              <w:jc w:val="both"/>
            </w:pPr>
            <w:r>
              <w:t xml:space="preserve">     const filteredData = </w:t>
            </w:r>
            <w:r w:rsidR="006D0982">
              <w:t>arrayName.filter(function(arrayElement){</w:t>
            </w:r>
          </w:p>
          <w:p w14:paraId="5D8BA1E0" w14:textId="669A2E4D" w:rsidR="006D0982" w:rsidRDefault="006D0982" w:rsidP="00F84C82">
            <w:pPr>
              <w:jc w:val="both"/>
            </w:pPr>
            <w:r>
              <w:t xml:space="preserve">             return arrayElement.include(filteredObject.search)</w:t>
            </w:r>
          </w:p>
          <w:p w14:paraId="0CDE541A" w14:textId="56FDCE11" w:rsidR="006D0982" w:rsidRDefault="0052798B" w:rsidP="00F84C82">
            <w:pPr>
              <w:jc w:val="both"/>
            </w:pPr>
            <w:r>
              <w:t xml:space="preserve">      </w:t>
            </w:r>
            <w:r w:rsidR="006D0982">
              <w:t>})</w:t>
            </w:r>
          </w:p>
          <w:p w14:paraId="61D74993" w14:textId="1B2E7FB8" w:rsidR="0052798B" w:rsidRDefault="0052798B" w:rsidP="00F84C82">
            <w:pPr>
              <w:jc w:val="both"/>
            </w:pPr>
          </w:p>
          <w:p w14:paraId="61E67E39" w14:textId="457B9154" w:rsidR="0052798B" w:rsidRPr="00C957D4" w:rsidRDefault="008568C3" w:rsidP="00F84C82">
            <w:pPr>
              <w:jc w:val="both"/>
              <w:rPr>
                <w:b/>
                <w:bCs/>
              </w:rPr>
            </w:pPr>
            <w:r>
              <w:t xml:space="preserve">    </w:t>
            </w:r>
            <w:r w:rsidR="0052798B" w:rsidRPr="00C957D4">
              <w:rPr>
                <w:b/>
                <w:bCs/>
              </w:rPr>
              <w:t>Removing duplicity in displaying notes</w:t>
            </w:r>
          </w:p>
          <w:p w14:paraId="71660632" w14:textId="0D5D5D89" w:rsidR="008568C3" w:rsidRDefault="008568C3" w:rsidP="00F84C82">
            <w:pPr>
              <w:jc w:val="both"/>
            </w:pPr>
            <w:r>
              <w:t xml:space="preserve">    document.querySelector(“#&lt;div&gt; id”).innerH</w:t>
            </w:r>
            <w:r w:rsidR="003471CA">
              <w:t>TML</w:t>
            </w:r>
            <w:r>
              <w:t>= “”</w:t>
            </w:r>
          </w:p>
          <w:p w14:paraId="333516DD" w14:textId="16BAF980" w:rsidR="008568C3" w:rsidRDefault="008568C3" w:rsidP="00F84C82">
            <w:pPr>
              <w:jc w:val="both"/>
            </w:pPr>
          </w:p>
          <w:p w14:paraId="1E02557B" w14:textId="7B9012CC" w:rsidR="008568C3" w:rsidRPr="00C957D4" w:rsidRDefault="00C957D4" w:rsidP="00C957D4">
            <w:pPr>
              <w:rPr>
                <w:b/>
                <w:bCs/>
              </w:rPr>
            </w:pPr>
            <w:r>
              <w:t xml:space="preserve">    </w:t>
            </w:r>
            <w:r w:rsidRPr="00C957D4">
              <w:rPr>
                <w:b/>
                <w:bCs/>
              </w:rPr>
              <w:t>f</w:t>
            </w:r>
            <w:r w:rsidR="0091078A" w:rsidRPr="00C957D4">
              <w:rPr>
                <w:b/>
                <w:bCs/>
              </w:rPr>
              <w:t xml:space="preserve">orEach method on filteredData array to display the filtered data to HTML. </w:t>
            </w:r>
          </w:p>
          <w:p w14:paraId="54E25FC5" w14:textId="594901A8" w:rsidR="0091078A" w:rsidRDefault="00C957D4" w:rsidP="00F84C82">
            <w:pPr>
              <w:jc w:val="both"/>
            </w:pPr>
            <w:r>
              <w:t xml:space="preserve">    </w:t>
            </w:r>
            <w:r w:rsidR="0091078A">
              <w:t>filteredData.forEach(function(arrayElement){</w:t>
            </w:r>
          </w:p>
          <w:p w14:paraId="2E796EEA" w14:textId="588F68A5" w:rsidR="0091078A" w:rsidRDefault="0091078A" w:rsidP="00F84C82">
            <w:pPr>
              <w:jc w:val="both"/>
            </w:pPr>
            <w:r>
              <w:t xml:space="preserve">      </w:t>
            </w:r>
            <w:r w:rsidR="00C957D4">
              <w:t xml:space="preserve">      </w:t>
            </w:r>
            <w:r w:rsidR="00E5775C">
              <w:t>const element = document.createElement(“p”)</w:t>
            </w:r>
          </w:p>
          <w:p w14:paraId="4358B35C" w14:textId="7DB99EA8" w:rsidR="00E5775C" w:rsidRDefault="00E5775C" w:rsidP="00F84C82">
            <w:pPr>
              <w:jc w:val="both"/>
            </w:pPr>
            <w:r>
              <w:t xml:space="preserve">      </w:t>
            </w:r>
            <w:r w:rsidR="00C957D4">
              <w:t xml:space="preserve">      </w:t>
            </w:r>
            <w:r>
              <w:t>element.textContent = arrayElement</w:t>
            </w:r>
          </w:p>
          <w:p w14:paraId="44696303" w14:textId="2D99318D" w:rsidR="00E5775C" w:rsidRDefault="00E5775C" w:rsidP="00F84C82">
            <w:pPr>
              <w:jc w:val="both"/>
            </w:pPr>
            <w:r>
              <w:t xml:space="preserve">      </w:t>
            </w:r>
            <w:r w:rsidR="00C957D4">
              <w:t xml:space="preserve">      </w:t>
            </w:r>
            <w:r>
              <w:t>document.querySelector(“#&lt;div&gt; id”).appendChild(element)</w:t>
            </w:r>
          </w:p>
          <w:p w14:paraId="2E5E8CB4" w14:textId="756BD302" w:rsidR="008568C3" w:rsidRDefault="0091078A" w:rsidP="00F84C82">
            <w:pPr>
              <w:jc w:val="both"/>
            </w:pPr>
            <w:r>
              <w:t xml:space="preserve">  </w:t>
            </w:r>
            <w:r w:rsidR="00C957D4">
              <w:t xml:space="preserve">  </w:t>
            </w:r>
            <w:r>
              <w:t>})</w:t>
            </w:r>
          </w:p>
          <w:p w14:paraId="4E625949" w14:textId="069BF120" w:rsidR="00927665" w:rsidRDefault="00927665" w:rsidP="00F84C82">
            <w:pPr>
              <w:jc w:val="both"/>
            </w:pPr>
            <w:r>
              <w:t xml:space="preserve"> }</w:t>
            </w:r>
          </w:p>
          <w:p w14:paraId="277E01EA" w14:textId="77777777" w:rsidR="00C957D4" w:rsidRDefault="00C957D4" w:rsidP="00F84C82">
            <w:pPr>
              <w:jc w:val="both"/>
            </w:pPr>
          </w:p>
          <w:p w14:paraId="5D664D75" w14:textId="489FB936" w:rsidR="00C14519" w:rsidRDefault="00C957D4" w:rsidP="00F84C82">
            <w:pPr>
              <w:jc w:val="both"/>
            </w:pPr>
            <w:r>
              <w:t>Note:</w:t>
            </w:r>
          </w:p>
          <w:p w14:paraId="32913AB0" w14:textId="3D0E6817" w:rsidR="00C957D4" w:rsidRDefault="00C957D4" w:rsidP="00F84C82">
            <w:pPr>
              <w:jc w:val="both"/>
            </w:pPr>
            <w:r w:rsidRPr="00C957D4">
              <w:t>For the</w:t>
            </w:r>
            <w:r>
              <w:t xml:space="preserve"> </w:t>
            </w:r>
            <w:r w:rsidRPr="00C957D4">
              <w:t xml:space="preserve">first time </w:t>
            </w:r>
            <w:r>
              <w:t>(</w:t>
            </w:r>
            <w:r w:rsidRPr="00C957D4">
              <w:t>before entering any input in the input tag</w:t>
            </w:r>
            <w:r>
              <w:t xml:space="preserve">) the renderFunction </w:t>
            </w:r>
            <w:r w:rsidRPr="00C957D4">
              <w:t>will render the entire array to HTML as filterObj.search= “”</w:t>
            </w:r>
            <w:r>
              <w:t>.</w:t>
            </w:r>
          </w:p>
          <w:p w14:paraId="6CBC15C4" w14:textId="77777777" w:rsidR="00C957D4" w:rsidRDefault="00C957D4" w:rsidP="00F84C82">
            <w:pPr>
              <w:jc w:val="both"/>
            </w:pPr>
          </w:p>
          <w:p w14:paraId="4930F5BE" w14:textId="7177DC4D" w:rsidR="00C14519" w:rsidRDefault="00C14519" w:rsidP="00F84C82">
            <w:pPr>
              <w:jc w:val="both"/>
            </w:pPr>
            <w:r>
              <w:t xml:space="preserve">3. Call the render function to </w:t>
            </w:r>
            <w:r w:rsidR="0052798B">
              <w:t>execute all the functions inside the render function</w:t>
            </w:r>
            <w:r>
              <w:t>.</w:t>
            </w:r>
          </w:p>
          <w:p w14:paraId="19BA4E27" w14:textId="1B54EE76" w:rsidR="00C14519" w:rsidRDefault="00C14519" w:rsidP="00F84C82">
            <w:pPr>
              <w:jc w:val="both"/>
            </w:pPr>
          </w:p>
          <w:p w14:paraId="244CD280" w14:textId="45D193E7" w:rsidR="00C14519" w:rsidRDefault="00C14519" w:rsidP="00F84C82">
            <w:pPr>
              <w:jc w:val="both"/>
            </w:pPr>
            <w:r>
              <w:t>4. Again call this render function from inside the input-eventListener function to display only the array elements which will pass the filter</w:t>
            </w:r>
          </w:p>
          <w:p w14:paraId="50556B9E" w14:textId="77777777" w:rsidR="00C14519" w:rsidRDefault="00C14519" w:rsidP="00F84C82">
            <w:pPr>
              <w:jc w:val="both"/>
            </w:pPr>
          </w:p>
          <w:p w14:paraId="681E7EDA" w14:textId="5C902AD3" w:rsidR="00927665" w:rsidRDefault="00927665" w:rsidP="00F84C82">
            <w:pPr>
              <w:jc w:val="both"/>
            </w:pPr>
          </w:p>
        </w:tc>
      </w:tr>
      <w:tr w:rsidR="000E4947" w14:paraId="7424E5EC"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100CA1D" w14:textId="77777777" w:rsidR="000E4947" w:rsidRPr="00B93804" w:rsidRDefault="000E4947" w:rsidP="00751B8E">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6569F29" w14:textId="77777777" w:rsidR="000E4947" w:rsidRDefault="000E4947" w:rsidP="00B93804"/>
        </w:tc>
      </w:tr>
      <w:tr w:rsidR="000E4947" w14:paraId="389B1084"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FBAEF21" w14:textId="77777777" w:rsidR="000E4947" w:rsidRPr="00B93804" w:rsidRDefault="000E4947" w:rsidP="00751B8E">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174CAF6" w14:textId="77777777" w:rsidR="000E4947" w:rsidRDefault="000E4947" w:rsidP="00B93804"/>
        </w:tc>
      </w:tr>
      <w:tr w:rsidR="000E4947" w14:paraId="14F4EE45"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65A5F87" w14:textId="77777777" w:rsidR="000E4947" w:rsidRPr="00B93804" w:rsidRDefault="000E4947" w:rsidP="00751B8E">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40F95DB" w14:textId="77777777" w:rsidR="000E4947" w:rsidRDefault="000E4947" w:rsidP="00B93804"/>
        </w:tc>
      </w:tr>
      <w:tr w:rsidR="007E0589" w14:paraId="1CDAEF52" w14:textId="77777777" w:rsidTr="00626056">
        <w:trPr>
          <w:gridAfter w:val="1"/>
          <w:wAfter w:w="6" w:type="dxa"/>
          <w:trHeight w:val="850"/>
        </w:trPr>
        <w:tc>
          <w:tcPr>
            <w:tcW w:w="2160"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E682EB1" w14:textId="77777777" w:rsidR="007E0589" w:rsidRPr="00B93804" w:rsidRDefault="007E0589" w:rsidP="00751B8E">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DD4194A" w14:textId="77777777" w:rsidR="007E0589" w:rsidRDefault="007E0589" w:rsidP="00B93804"/>
        </w:tc>
      </w:tr>
      <w:tr w:rsidR="00626056" w14:paraId="416343F4" w14:textId="77777777" w:rsidTr="00C12BB7">
        <w:trPr>
          <w:gridAfter w:val="1"/>
          <w:wAfter w:w="6" w:type="dxa"/>
          <w:trHeight w:val="850"/>
        </w:trPr>
        <w:tc>
          <w:tcPr>
            <w:tcW w:w="2160"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61DEEFCF" w14:textId="25B07117" w:rsidR="00626056" w:rsidRDefault="00626056" w:rsidP="00751B8E">
            <w:pPr>
              <w:pStyle w:val="ListNumber"/>
              <w:numPr>
                <w:ilvl w:val="0"/>
                <w:numId w:val="0"/>
              </w:numPr>
              <w:ind w:left="360" w:hanging="360"/>
            </w:pPr>
          </w:p>
        </w:tc>
        <w:tc>
          <w:tcPr>
            <w:tcW w:w="8100"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40A2D21C" w14:textId="666498CC" w:rsidR="001D5B5C" w:rsidRDefault="001D5B5C" w:rsidP="00751B8E"/>
        </w:tc>
      </w:tr>
    </w:tbl>
    <w:p w14:paraId="180DF97A" w14:textId="66BF255D" w:rsidR="004B123B" w:rsidRDefault="004B123B" w:rsidP="008C0AE1"/>
    <w:p w14:paraId="4E09421E" w14:textId="77777777" w:rsidR="005064D7" w:rsidRPr="008C0AE1" w:rsidRDefault="005064D7" w:rsidP="008C0AE1"/>
    <w:sectPr w:rsidR="005064D7" w:rsidRPr="008C0AE1" w:rsidSect="004839FF">
      <w:headerReference w:type="even" r:id="rId11"/>
      <w:headerReference w:type="default" r:id="rId12"/>
      <w:footerReference w:type="even" r:id="rId13"/>
      <w:footerReference w:type="default" r:id="rId14"/>
      <w:headerReference w:type="first" r:id="rId15"/>
      <w:footerReference w:type="first" r:id="rId16"/>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AD6C7" w14:textId="77777777" w:rsidR="004A3049" w:rsidRDefault="004A3049" w:rsidP="00DC5D31">
      <w:r>
        <w:separator/>
      </w:r>
    </w:p>
  </w:endnote>
  <w:endnote w:type="continuationSeparator" w:id="0">
    <w:p w14:paraId="30E8BAD3" w14:textId="77777777" w:rsidR="004A3049" w:rsidRDefault="004A3049"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228BA" w14:textId="77777777" w:rsidR="00382ECD" w:rsidRDefault="00382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1D33" w14:textId="77777777" w:rsidR="00382ECD" w:rsidRDefault="00382E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7403" w14:textId="77777777" w:rsidR="00382ECD" w:rsidRDefault="00382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D4E5F" w14:textId="77777777" w:rsidR="004A3049" w:rsidRDefault="004A3049" w:rsidP="00DC5D31">
      <w:r>
        <w:separator/>
      </w:r>
    </w:p>
  </w:footnote>
  <w:footnote w:type="continuationSeparator" w:id="0">
    <w:p w14:paraId="73E51643" w14:textId="77777777" w:rsidR="004A3049" w:rsidRDefault="004A3049"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F496C" w14:textId="77777777" w:rsidR="00382ECD" w:rsidRDefault="00382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EEE09" w14:textId="4C0E36CA" w:rsidR="00382ECD" w:rsidRDefault="00382E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7D95C" w14:textId="77777777" w:rsidR="00382ECD" w:rsidRDefault="00382E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F256C"/>
    <w:multiLevelType w:val="hybridMultilevel"/>
    <w:tmpl w:val="9998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A2EE6"/>
    <w:multiLevelType w:val="hybridMultilevel"/>
    <w:tmpl w:val="B22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D53B34"/>
    <w:multiLevelType w:val="hybridMultilevel"/>
    <w:tmpl w:val="0450E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5FA6CD6"/>
    <w:multiLevelType w:val="hybridMultilevel"/>
    <w:tmpl w:val="25E4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BCB6CA7"/>
    <w:multiLevelType w:val="hybridMultilevel"/>
    <w:tmpl w:val="D4E8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C1461"/>
    <w:multiLevelType w:val="hybridMultilevel"/>
    <w:tmpl w:val="A36A92AA"/>
    <w:lvl w:ilvl="0" w:tplc="04090001">
      <w:start w:val="1"/>
      <w:numFmt w:val="bullet"/>
      <w:lvlText w:val=""/>
      <w:lvlJc w:val="left"/>
      <w:pPr>
        <w:ind w:left="720" w:hanging="360"/>
      </w:pPr>
      <w:rPr>
        <w:rFonts w:ascii="Symbol" w:hAnsi="Symbol" w:hint="default"/>
      </w:rPr>
    </w:lvl>
    <w:lvl w:ilvl="1" w:tplc="FCE2EDDA">
      <w:start w:val="12"/>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B37A5"/>
    <w:multiLevelType w:val="hybridMultilevel"/>
    <w:tmpl w:val="BCA6A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FFA6561"/>
    <w:multiLevelType w:val="hybridMultilevel"/>
    <w:tmpl w:val="C290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8"/>
  </w:num>
  <w:num w:numId="4">
    <w:abstractNumId w:val="15"/>
  </w:num>
  <w:num w:numId="5">
    <w:abstractNumId w:val="22"/>
  </w:num>
  <w:num w:numId="6">
    <w:abstractNumId w:val="23"/>
  </w:num>
  <w:num w:numId="7">
    <w:abstractNumId w:val="1"/>
  </w:num>
  <w:num w:numId="8">
    <w:abstractNumId w:val="2"/>
  </w:num>
  <w:num w:numId="9">
    <w:abstractNumId w:val="3"/>
  </w:num>
  <w:num w:numId="10">
    <w:abstractNumId w:val="4"/>
  </w:num>
  <w:num w:numId="11">
    <w:abstractNumId w:val="9"/>
  </w:num>
  <w:num w:numId="12">
    <w:abstractNumId w:val="5"/>
  </w:num>
  <w:num w:numId="13">
    <w:abstractNumId w:val="6"/>
  </w:num>
  <w:num w:numId="14">
    <w:abstractNumId w:val="7"/>
  </w:num>
  <w:num w:numId="15">
    <w:abstractNumId w:val="8"/>
  </w:num>
  <w:num w:numId="16">
    <w:abstractNumId w:val="10"/>
  </w:num>
  <w:num w:numId="17">
    <w:abstractNumId w:val="17"/>
  </w:num>
  <w:num w:numId="18">
    <w:abstractNumId w:val="21"/>
  </w:num>
  <w:num w:numId="19">
    <w:abstractNumId w:val="24"/>
  </w:num>
  <w:num w:numId="20">
    <w:abstractNumId w:val="19"/>
  </w:num>
  <w:num w:numId="21">
    <w:abstractNumId w:val="20"/>
  </w:num>
  <w:num w:numId="22">
    <w:abstractNumId w:val="16"/>
  </w:num>
  <w:num w:numId="23">
    <w:abstractNumId w:val="11"/>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A9"/>
    <w:rsid w:val="000147F1"/>
    <w:rsid w:val="00022C72"/>
    <w:rsid w:val="00022F06"/>
    <w:rsid w:val="00032177"/>
    <w:rsid w:val="00037639"/>
    <w:rsid w:val="00074B00"/>
    <w:rsid w:val="00086933"/>
    <w:rsid w:val="000A4810"/>
    <w:rsid w:val="000B3E71"/>
    <w:rsid w:val="000B5E29"/>
    <w:rsid w:val="000D1AA9"/>
    <w:rsid w:val="000D4886"/>
    <w:rsid w:val="000E4947"/>
    <w:rsid w:val="000E49A1"/>
    <w:rsid w:val="000F23C5"/>
    <w:rsid w:val="000F44BA"/>
    <w:rsid w:val="000F62FA"/>
    <w:rsid w:val="0011294F"/>
    <w:rsid w:val="00115B37"/>
    <w:rsid w:val="00117505"/>
    <w:rsid w:val="00163D17"/>
    <w:rsid w:val="001710BC"/>
    <w:rsid w:val="0017717E"/>
    <w:rsid w:val="00184319"/>
    <w:rsid w:val="00184837"/>
    <w:rsid w:val="0019488D"/>
    <w:rsid w:val="001A5FDB"/>
    <w:rsid w:val="001B289C"/>
    <w:rsid w:val="001B5606"/>
    <w:rsid w:val="001D1D19"/>
    <w:rsid w:val="001D5B5C"/>
    <w:rsid w:val="001E1A76"/>
    <w:rsid w:val="001F17F4"/>
    <w:rsid w:val="001F60AE"/>
    <w:rsid w:val="001F6C3D"/>
    <w:rsid w:val="00201AED"/>
    <w:rsid w:val="00203247"/>
    <w:rsid w:val="00205228"/>
    <w:rsid w:val="00206A85"/>
    <w:rsid w:val="00245AA2"/>
    <w:rsid w:val="00262C53"/>
    <w:rsid w:val="002806EE"/>
    <w:rsid w:val="002949AB"/>
    <w:rsid w:val="002955D9"/>
    <w:rsid w:val="002C023B"/>
    <w:rsid w:val="002C44F7"/>
    <w:rsid w:val="002C49E1"/>
    <w:rsid w:val="002D03A2"/>
    <w:rsid w:val="00300D68"/>
    <w:rsid w:val="00304240"/>
    <w:rsid w:val="003122E7"/>
    <w:rsid w:val="00333781"/>
    <w:rsid w:val="003471CA"/>
    <w:rsid w:val="00354439"/>
    <w:rsid w:val="00382ECD"/>
    <w:rsid w:val="003836D8"/>
    <w:rsid w:val="003A502E"/>
    <w:rsid w:val="003A56AB"/>
    <w:rsid w:val="003B715B"/>
    <w:rsid w:val="003B7552"/>
    <w:rsid w:val="003C602C"/>
    <w:rsid w:val="003C6F53"/>
    <w:rsid w:val="004067E5"/>
    <w:rsid w:val="0041262C"/>
    <w:rsid w:val="004141AE"/>
    <w:rsid w:val="00415899"/>
    <w:rsid w:val="00425288"/>
    <w:rsid w:val="00471F9B"/>
    <w:rsid w:val="004839FF"/>
    <w:rsid w:val="004A3049"/>
    <w:rsid w:val="004A6F8B"/>
    <w:rsid w:val="004B123B"/>
    <w:rsid w:val="004C011C"/>
    <w:rsid w:val="004C0426"/>
    <w:rsid w:val="004D7C66"/>
    <w:rsid w:val="004E21D8"/>
    <w:rsid w:val="004E3264"/>
    <w:rsid w:val="005064D7"/>
    <w:rsid w:val="005141BB"/>
    <w:rsid w:val="00527480"/>
    <w:rsid w:val="0052798B"/>
    <w:rsid w:val="00541800"/>
    <w:rsid w:val="00550A8F"/>
    <w:rsid w:val="00551E08"/>
    <w:rsid w:val="005618A8"/>
    <w:rsid w:val="005618D2"/>
    <w:rsid w:val="005640E4"/>
    <w:rsid w:val="005721C1"/>
    <w:rsid w:val="005755E1"/>
    <w:rsid w:val="00584237"/>
    <w:rsid w:val="0058798A"/>
    <w:rsid w:val="005A5047"/>
    <w:rsid w:val="005B747A"/>
    <w:rsid w:val="005C2D6C"/>
    <w:rsid w:val="005D0E42"/>
    <w:rsid w:val="005E0134"/>
    <w:rsid w:val="00616428"/>
    <w:rsid w:val="00626056"/>
    <w:rsid w:val="006274F9"/>
    <w:rsid w:val="0064399C"/>
    <w:rsid w:val="006536B7"/>
    <w:rsid w:val="0066216C"/>
    <w:rsid w:val="006971BB"/>
    <w:rsid w:val="006A35E1"/>
    <w:rsid w:val="006B4992"/>
    <w:rsid w:val="006C21A9"/>
    <w:rsid w:val="006C341F"/>
    <w:rsid w:val="006D0982"/>
    <w:rsid w:val="006E3C43"/>
    <w:rsid w:val="006F220A"/>
    <w:rsid w:val="007024D8"/>
    <w:rsid w:val="00704CF3"/>
    <w:rsid w:val="00713D96"/>
    <w:rsid w:val="00716614"/>
    <w:rsid w:val="00721E9B"/>
    <w:rsid w:val="00751B8E"/>
    <w:rsid w:val="0075268C"/>
    <w:rsid w:val="007565E3"/>
    <w:rsid w:val="00761D56"/>
    <w:rsid w:val="00774456"/>
    <w:rsid w:val="0079681F"/>
    <w:rsid w:val="007A3E28"/>
    <w:rsid w:val="007A7288"/>
    <w:rsid w:val="007E0589"/>
    <w:rsid w:val="007E485D"/>
    <w:rsid w:val="007F1BFC"/>
    <w:rsid w:val="00800DDD"/>
    <w:rsid w:val="008121DA"/>
    <w:rsid w:val="008351AF"/>
    <w:rsid w:val="008424EB"/>
    <w:rsid w:val="00844343"/>
    <w:rsid w:val="008568C3"/>
    <w:rsid w:val="008600E3"/>
    <w:rsid w:val="008A158C"/>
    <w:rsid w:val="008C0AE1"/>
    <w:rsid w:val="0091078A"/>
    <w:rsid w:val="00925CF7"/>
    <w:rsid w:val="00927665"/>
    <w:rsid w:val="00950FED"/>
    <w:rsid w:val="009815C6"/>
    <w:rsid w:val="009A082A"/>
    <w:rsid w:val="009A12CB"/>
    <w:rsid w:val="009A2A64"/>
    <w:rsid w:val="009A2D3D"/>
    <w:rsid w:val="009B61C4"/>
    <w:rsid w:val="009C27FB"/>
    <w:rsid w:val="009D044D"/>
    <w:rsid w:val="009F7FE2"/>
    <w:rsid w:val="00A01DB6"/>
    <w:rsid w:val="00A025D4"/>
    <w:rsid w:val="00A02F72"/>
    <w:rsid w:val="00A05B52"/>
    <w:rsid w:val="00A260A0"/>
    <w:rsid w:val="00A264E1"/>
    <w:rsid w:val="00A41787"/>
    <w:rsid w:val="00A53100"/>
    <w:rsid w:val="00A55C79"/>
    <w:rsid w:val="00A64A0F"/>
    <w:rsid w:val="00A64BFC"/>
    <w:rsid w:val="00A72A99"/>
    <w:rsid w:val="00AA2781"/>
    <w:rsid w:val="00AA4C70"/>
    <w:rsid w:val="00AB065C"/>
    <w:rsid w:val="00AB778F"/>
    <w:rsid w:val="00AC6471"/>
    <w:rsid w:val="00AC7125"/>
    <w:rsid w:val="00AD4C84"/>
    <w:rsid w:val="00AD5B55"/>
    <w:rsid w:val="00AE0BBD"/>
    <w:rsid w:val="00AE7331"/>
    <w:rsid w:val="00AF0E6D"/>
    <w:rsid w:val="00AF37DF"/>
    <w:rsid w:val="00B14394"/>
    <w:rsid w:val="00B269BF"/>
    <w:rsid w:val="00B26E49"/>
    <w:rsid w:val="00B363A8"/>
    <w:rsid w:val="00B93804"/>
    <w:rsid w:val="00BA681C"/>
    <w:rsid w:val="00BB33CE"/>
    <w:rsid w:val="00BB56D4"/>
    <w:rsid w:val="00BC2CB7"/>
    <w:rsid w:val="00BD176D"/>
    <w:rsid w:val="00BE6B62"/>
    <w:rsid w:val="00BE77DD"/>
    <w:rsid w:val="00BF5877"/>
    <w:rsid w:val="00C12BB7"/>
    <w:rsid w:val="00C14519"/>
    <w:rsid w:val="00C32326"/>
    <w:rsid w:val="00C529A0"/>
    <w:rsid w:val="00C6523B"/>
    <w:rsid w:val="00C8143B"/>
    <w:rsid w:val="00C85B00"/>
    <w:rsid w:val="00C957D4"/>
    <w:rsid w:val="00CA7602"/>
    <w:rsid w:val="00CB0ED8"/>
    <w:rsid w:val="00CB4092"/>
    <w:rsid w:val="00CB6656"/>
    <w:rsid w:val="00CD1D00"/>
    <w:rsid w:val="00CD2808"/>
    <w:rsid w:val="00CD4481"/>
    <w:rsid w:val="00CD78A9"/>
    <w:rsid w:val="00D27F44"/>
    <w:rsid w:val="00D3477D"/>
    <w:rsid w:val="00D41A17"/>
    <w:rsid w:val="00D44F60"/>
    <w:rsid w:val="00D63CA3"/>
    <w:rsid w:val="00D74252"/>
    <w:rsid w:val="00D860B5"/>
    <w:rsid w:val="00D868A6"/>
    <w:rsid w:val="00D90394"/>
    <w:rsid w:val="00DB5660"/>
    <w:rsid w:val="00DC5D31"/>
    <w:rsid w:val="00DE0A12"/>
    <w:rsid w:val="00DE347D"/>
    <w:rsid w:val="00DF0607"/>
    <w:rsid w:val="00DF30C5"/>
    <w:rsid w:val="00E07588"/>
    <w:rsid w:val="00E16ECA"/>
    <w:rsid w:val="00E368C0"/>
    <w:rsid w:val="00E436E9"/>
    <w:rsid w:val="00E5035D"/>
    <w:rsid w:val="00E5775C"/>
    <w:rsid w:val="00E615E1"/>
    <w:rsid w:val="00E71B79"/>
    <w:rsid w:val="00E74601"/>
    <w:rsid w:val="00E8696D"/>
    <w:rsid w:val="00E92451"/>
    <w:rsid w:val="00E96AE7"/>
    <w:rsid w:val="00EA375C"/>
    <w:rsid w:val="00EA784E"/>
    <w:rsid w:val="00EB50F0"/>
    <w:rsid w:val="00ED1781"/>
    <w:rsid w:val="00ED5FDF"/>
    <w:rsid w:val="00EF601B"/>
    <w:rsid w:val="00F13D28"/>
    <w:rsid w:val="00F163F5"/>
    <w:rsid w:val="00F50B25"/>
    <w:rsid w:val="00F52BA3"/>
    <w:rsid w:val="00F54E5C"/>
    <w:rsid w:val="00F61BAE"/>
    <w:rsid w:val="00F74868"/>
    <w:rsid w:val="00F75D07"/>
    <w:rsid w:val="00F84C82"/>
    <w:rsid w:val="00FA44EA"/>
    <w:rsid w:val="00FB7267"/>
    <w:rsid w:val="00FC4B9D"/>
    <w:rsid w:val="00FE263D"/>
    <w:rsid w:val="00FF78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F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4A6F8B"/>
  </w:style>
  <w:style w:type="paragraph" w:styleId="Heading1">
    <w:name w:val="heading 1"/>
    <w:basedOn w:val="Normal"/>
    <w:link w:val="Heading1Char"/>
    <w:uiPriority w:val="9"/>
    <w:rsid w:val="001E1A76"/>
    <w:pPr>
      <w:jc w:val="center"/>
      <w:outlineLvl w:val="0"/>
    </w:pPr>
    <w:rPr>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79681F"/>
    <w:pPr>
      <w:ind w:left="720"/>
      <w:contextualSpacing/>
    </w:pPr>
  </w:style>
  <w:style w:type="table" w:styleId="TableGrid">
    <w:name w:val="Table Grid"/>
    <w:basedOn w:val="TableNorma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leChar">
    <w:name w:val="Title Char"/>
    <w:basedOn w:val="DefaultParagraphFont"/>
    <w:link w:val="Title"/>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stParagraph"/>
    <w:semiHidden/>
    <w:qFormat/>
    <w:rsid w:val="00716614"/>
    <w:pPr>
      <w:numPr>
        <w:numId w:val="1"/>
      </w:numPr>
      <w:spacing w:before="120"/>
    </w:pPr>
    <w:rPr>
      <w:rFonts w:cs="Tahoma"/>
    </w:rPr>
  </w:style>
  <w:style w:type="character" w:styleId="Strong">
    <w:name w:val="Strong"/>
    <w:basedOn w:val="DefaultParagraphFont"/>
    <w:uiPriority w:val="22"/>
    <w:semiHidden/>
    <w:qFormat/>
    <w:rsid w:val="004839FF"/>
    <w:rPr>
      <w:rFonts w:asciiTheme="majorHAnsi" w:hAnsiTheme="majorHAnsi"/>
      <w:b/>
      <w:bCs/>
      <w:color w:val="21807D" w:themeColor="accent2"/>
    </w:rPr>
  </w:style>
  <w:style w:type="character" w:styleId="Emphasis">
    <w:name w:val="Emphasis"/>
    <w:basedOn w:val="DefaultParagraphFont"/>
    <w:uiPriority w:val="20"/>
    <w:semiHidden/>
    <w:qFormat/>
    <w:rsid w:val="00B26E49"/>
    <w:rPr>
      <w:i w:val="0"/>
      <w:iCs/>
      <w:sz w:val="24"/>
    </w:rPr>
  </w:style>
  <w:style w:type="character" w:styleId="IntenseEmphasis">
    <w:name w:val="Intense Emphasis"/>
    <w:basedOn w:val="DefaultParagraphFont"/>
    <w:uiPriority w:val="21"/>
    <w:semiHidden/>
    <w:rsid w:val="00DC5D31"/>
    <w:rPr>
      <w:i/>
      <w:iCs/>
      <w:color w:val="000000" w:themeColor="text1"/>
    </w:rPr>
  </w:style>
  <w:style w:type="paragraph" w:styleId="NoSpacing">
    <w:name w:val="No Spacing"/>
    <w:uiPriority w:val="1"/>
    <w:semiHidden/>
    <w:qFormat/>
    <w:rsid w:val="00DC5D31"/>
    <w:rPr>
      <w:color w:val="000000" w:themeColor="text1"/>
    </w:rPr>
  </w:style>
  <w:style w:type="paragraph" w:styleId="Header">
    <w:name w:val="header"/>
    <w:basedOn w:val="Normal"/>
    <w:link w:val="HeaderChar"/>
    <w:uiPriority w:val="99"/>
    <w:rsid w:val="001E1A76"/>
    <w:pPr>
      <w:tabs>
        <w:tab w:val="center" w:pos="4680"/>
        <w:tab w:val="right" w:pos="9360"/>
      </w:tabs>
    </w:pPr>
    <w:rPr>
      <w:i/>
      <w:color w:val="353535" w:themeColor="text2"/>
    </w:rPr>
  </w:style>
  <w:style w:type="character" w:customStyle="1" w:styleId="HeaderChar">
    <w:name w:val="Header Char"/>
    <w:basedOn w:val="DefaultParagraphFont"/>
    <w:link w:val="Header"/>
    <w:uiPriority w:val="99"/>
    <w:rsid w:val="001E1A76"/>
    <w:rPr>
      <w:i/>
      <w:color w:val="353535" w:themeColor="text2"/>
    </w:rPr>
  </w:style>
  <w:style w:type="paragraph" w:styleId="Footer">
    <w:name w:val="footer"/>
    <w:basedOn w:val="Normal"/>
    <w:link w:val="FooterChar"/>
    <w:uiPriority w:val="99"/>
    <w:rsid w:val="00DC5D31"/>
    <w:pPr>
      <w:tabs>
        <w:tab w:val="center" w:pos="4680"/>
        <w:tab w:val="right" w:pos="9360"/>
      </w:tabs>
    </w:pPr>
  </w:style>
  <w:style w:type="character" w:customStyle="1" w:styleId="FooterChar">
    <w:name w:val="Footer Char"/>
    <w:basedOn w:val="DefaultParagraphFont"/>
    <w:link w:val="Footer"/>
    <w:uiPriority w:val="99"/>
    <w:rsid w:val="001E1A76"/>
  </w:style>
  <w:style w:type="paragraph" w:styleId="Subtitle">
    <w:name w:val="Subtitle"/>
    <w:basedOn w:val="Normal"/>
    <w:next w:val="Normal"/>
    <w:link w:val="Subtitle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SubtitleChar">
    <w:name w:val="Subtitle Char"/>
    <w:basedOn w:val="DefaultParagraphFont"/>
    <w:link w:val="Subtitle"/>
    <w:uiPriority w:val="11"/>
    <w:semiHidden/>
    <w:rsid w:val="00BE6B62"/>
    <w:rPr>
      <w:rFonts w:asciiTheme="majorHAnsi" w:eastAsiaTheme="minorEastAsia" w:hAnsiTheme="majorHAnsi"/>
      <w:b/>
      <w:color w:val="FFFFFF" w:themeColor="background1"/>
      <w:spacing w:val="15"/>
      <w:sz w:val="32"/>
    </w:rPr>
  </w:style>
  <w:style w:type="character" w:customStyle="1" w:styleId="Heading1Char">
    <w:name w:val="Heading 1 Char"/>
    <w:basedOn w:val="DefaultParagraphFont"/>
    <w:link w:val="Heading1"/>
    <w:uiPriority w:val="9"/>
    <w:rsid w:val="001E1A76"/>
    <w:rPr>
      <w:b/>
      <w:color w:val="FFFFFF" w:themeColor="background1"/>
    </w:rPr>
  </w:style>
  <w:style w:type="character" w:styleId="PlaceholderText">
    <w:name w:val="Placeholder Text"/>
    <w:basedOn w:val="DefaultParagraphFont"/>
    <w:uiPriority w:val="99"/>
    <w:semiHidden/>
    <w:rsid w:val="001E1A76"/>
    <w:rPr>
      <w:color w:val="808080"/>
    </w:rPr>
  </w:style>
  <w:style w:type="paragraph" w:styleId="ListNumber">
    <w:name w:val="List Number"/>
    <w:basedOn w:val="Normal"/>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jit\AppData\Roaming\Microsoft\Templates\Reading%20log.dotx" TargetMode="External"/></Relationship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3117893-AD65-4EF4-9FBD-2C7AAFF1E4DB}">
  <ds:schemaRefs>
    <ds:schemaRef ds:uri="http://schemas.microsoft.com/sharepoint/v3/contenttype/forms"/>
  </ds:schemaRefs>
</ds:datastoreItem>
</file>

<file path=customXml/itemProps2.xml><?xml version="1.0" encoding="utf-8"?>
<ds:datastoreItem xmlns:ds="http://schemas.openxmlformats.org/officeDocument/2006/customXml" ds:itemID="{F42CB6A1-1702-44E1-82FA-8E268EC99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360457-FD5C-496E-B32C-1BD2A79DA1FD}">
  <ds:schemaRefs>
    <ds:schemaRef ds:uri="http://schemas.openxmlformats.org/officeDocument/2006/bibliography"/>
  </ds:schemaRefs>
</ds:datastoreItem>
</file>

<file path=customXml/itemProps4.xml><?xml version="1.0" encoding="utf-8"?>
<ds:datastoreItem xmlns:ds="http://schemas.openxmlformats.org/officeDocument/2006/customXml" ds:itemID="{16934B29-F8ED-4074-9B1B-12C0FE518D71}">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Reading log.dotx</Template>
  <TotalTime>0</TotalTime>
  <Pages>14</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2020-05-24T12:49:00Z</dcterms:created>
  <dcterms:modified xsi:type="dcterms:W3CDTF">2020-07-08T12:39:00Z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gaylemadeira@GAYLEMADEIRDE85</vt:lpwstr>
  </property>
  <property fmtid="{D5CDD505-2E9C-101B-9397-08002B2CF9AE}" pid="6" name="MSIP_Label_f42aa342-8706-4288-bd11-ebb85995028c_SetDate">
    <vt:lpwstr>2018-07-28T20:00:09.7603428Z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